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C334" w14:textId="7F38A941" w:rsidR="00464E62" w:rsidRPr="00F17758" w:rsidRDefault="063A1DCD">
      <w:pPr>
        <w:pStyle w:val="Title"/>
        <w:jc w:val="right"/>
      </w:pPr>
      <w:r>
        <w:t>&lt;Kool</w:t>
      </w:r>
      <w:r w:rsidR="40ECCB30">
        <w:t xml:space="preserve"> </w:t>
      </w:r>
      <w:proofErr w:type="spellStart"/>
      <w:r>
        <w:t>Kalculator</w:t>
      </w:r>
      <w:proofErr w:type="spellEnd"/>
      <w:r>
        <w:t>&gt;</w:t>
      </w:r>
    </w:p>
    <w:p w14:paraId="322C0012" w14:textId="200ED20A" w:rsidR="00464E62" w:rsidRPr="00F17758" w:rsidRDefault="00000000">
      <w:pPr>
        <w:pStyle w:val="Title"/>
        <w:jc w:val="right"/>
      </w:pPr>
      <w:fldSimple w:instr="TITLE  \* MERGEFORMAT">
        <w:r w:rsidR="002D3F44">
          <w:t>Software Requirements Specifications</w:t>
        </w:r>
      </w:fldSimple>
    </w:p>
    <w:p w14:paraId="5D0B79DF" w14:textId="77777777" w:rsidR="00464E62" w:rsidRPr="00F17758" w:rsidRDefault="00464E62"/>
    <w:p w14:paraId="1C4F36DB" w14:textId="77777777" w:rsidR="00464E62" w:rsidRPr="00F17758" w:rsidRDefault="00464E62"/>
    <w:p w14:paraId="25F8370B" w14:textId="77777777" w:rsidR="00464E62" w:rsidRPr="00F17758" w:rsidRDefault="00464E62">
      <w:pPr>
        <w:pStyle w:val="Title"/>
        <w:jc w:val="right"/>
        <w:rPr>
          <w:sz w:val="28"/>
        </w:rPr>
      </w:pPr>
      <w:r w:rsidRPr="00F17758">
        <w:rPr>
          <w:sz w:val="28"/>
        </w:rPr>
        <w:t>Version &lt;1.0&gt;</w:t>
      </w:r>
    </w:p>
    <w:p w14:paraId="3E645F69" w14:textId="77777777" w:rsidR="00464E62" w:rsidRPr="00F17758" w:rsidRDefault="00464E62">
      <w:pPr>
        <w:pStyle w:val="Title"/>
        <w:rPr>
          <w:sz w:val="28"/>
        </w:rPr>
      </w:pPr>
    </w:p>
    <w:p w14:paraId="2BAD24C0" w14:textId="77777777" w:rsidR="00464E62" w:rsidRPr="00F17758" w:rsidRDefault="00464E62">
      <w:pPr>
        <w:jc w:val="right"/>
      </w:pPr>
    </w:p>
    <w:p w14:paraId="5994C85B" w14:textId="77777777" w:rsidR="00464E62" w:rsidRPr="00F17758" w:rsidRDefault="00464E62">
      <w:pPr>
        <w:pStyle w:val="BodyText"/>
        <w:sectPr w:rsidR="00464E62" w:rsidRPr="00F177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F42E9D" w14:textId="77777777" w:rsidR="00464E62" w:rsidRPr="00F17758" w:rsidRDefault="00464E62">
      <w:pPr>
        <w:pStyle w:val="Title"/>
      </w:pPr>
      <w:r w:rsidRPr="00F1775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4E62" w:rsidRPr="00F17758" w14:paraId="1977542A" w14:textId="77777777" w:rsidTr="42B4E9CA">
        <w:tc>
          <w:tcPr>
            <w:tcW w:w="2304" w:type="dxa"/>
          </w:tcPr>
          <w:p w14:paraId="5AAD111A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C760B01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791092C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198E5D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464E62" w:rsidRPr="00F17758" w14:paraId="74BAFF97" w14:textId="77777777" w:rsidTr="42B4E9CA">
        <w:tc>
          <w:tcPr>
            <w:tcW w:w="2304" w:type="dxa"/>
          </w:tcPr>
          <w:p w14:paraId="11E48296" w14:textId="3054BEC8" w:rsidR="00464E62" w:rsidRPr="00091261" w:rsidRDefault="00464E62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</w:t>
            </w:r>
            <w:r w:rsidR="7CD19EC4" w:rsidRPr="00091261">
              <w:rPr>
                <w:color w:val="000000" w:themeColor="text1"/>
              </w:rPr>
              <w:t>08/28</w:t>
            </w:r>
            <w:r w:rsidR="350FED92" w:rsidRPr="00091261">
              <w:rPr>
                <w:color w:val="000000" w:themeColor="text1"/>
              </w:rPr>
              <w:t>/23</w:t>
            </w:r>
            <w:r w:rsidRPr="00091261">
              <w:rPr>
                <w:color w:val="000000" w:themeColor="text1"/>
              </w:rPr>
              <w:t>&gt;</w:t>
            </w:r>
          </w:p>
        </w:tc>
        <w:tc>
          <w:tcPr>
            <w:tcW w:w="1152" w:type="dxa"/>
          </w:tcPr>
          <w:p w14:paraId="0672783B" w14:textId="3AF06CF0" w:rsidR="00464E62" w:rsidRPr="00091261" w:rsidRDefault="00464E62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</w:t>
            </w:r>
            <w:r w:rsidR="6587BC1C" w:rsidRPr="00091261">
              <w:rPr>
                <w:color w:val="000000" w:themeColor="text1"/>
              </w:rPr>
              <w:t>0.5</w:t>
            </w:r>
            <w:r w:rsidRPr="00091261">
              <w:rPr>
                <w:color w:val="000000" w:themeColor="text1"/>
              </w:rPr>
              <w:t>&gt;</w:t>
            </w:r>
          </w:p>
        </w:tc>
        <w:tc>
          <w:tcPr>
            <w:tcW w:w="3744" w:type="dxa"/>
          </w:tcPr>
          <w:p w14:paraId="707B2AB3" w14:textId="5FBA55FA" w:rsidR="00464E62" w:rsidRPr="00091261" w:rsidRDefault="00464E62" w:rsidP="5242AC76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</w:t>
            </w:r>
            <w:r w:rsidR="08196585" w:rsidRPr="00091261">
              <w:rPr>
                <w:color w:val="000000" w:themeColor="text1"/>
              </w:rPr>
              <w:t>Started work on the completion of this document</w:t>
            </w:r>
            <w:r w:rsidRPr="00091261">
              <w:rPr>
                <w:color w:val="000000" w:themeColor="text1"/>
              </w:rPr>
              <w:t>&gt;</w:t>
            </w:r>
          </w:p>
        </w:tc>
        <w:tc>
          <w:tcPr>
            <w:tcW w:w="2304" w:type="dxa"/>
          </w:tcPr>
          <w:p w14:paraId="402208DE" w14:textId="7B40AE64" w:rsidR="00464E62" w:rsidRPr="00091261" w:rsidRDefault="00464E62" w:rsidP="5242AC76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</w:t>
            </w:r>
            <w:r w:rsidR="1AC8F68F" w:rsidRPr="00091261">
              <w:rPr>
                <w:color w:val="000000" w:themeColor="text1"/>
              </w:rPr>
              <w:t xml:space="preserve">David, Ky, Ian, Noah, </w:t>
            </w:r>
            <w:proofErr w:type="spellStart"/>
            <w:r w:rsidR="1AC8F68F" w:rsidRPr="00091261">
              <w:rPr>
                <w:color w:val="000000" w:themeColor="text1"/>
              </w:rPr>
              <w:t>Humzeh</w:t>
            </w:r>
            <w:proofErr w:type="spellEnd"/>
            <w:r w:rsidRPr="00091261">
              <w:rPr>
                <w:color w:val="000000" w:themeColor="text1"/>
              </w:rPr>
              <w:t>&gt;</w:t>
            </w:r>
          </w:p>
        </w:tc>
      </w:tr>
      <w:tr w:rsidR="00464E62" w:rsidRPr="00F17758" w14:paraId="6F1357BD" w14:textId="77777777" w:rsidTr="42B4E9CA">
        <w:tc>
          <w:tcPr>
            <w:tcW w:w="2304" w:type="dxa"/>
          </w:tcPr>
          <w:p w14:paraId="44EC46FB" w14:textId="2E7880FE" w:rsidR="00464E62" w:rsidRPr="00091261" w:rsidRDefault="14DEB96D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&lt;10</w:t>
            </w:r>
            <w:r w:rsidR="5F2125B8" w:rsidRPr="00091261">
              <w:rPr>
                <w:color w:val="000000" w:themeColor="text1"/>
              </w:rPr>
              <w:t>/05/23</w:t>
            </w:r>
            <w:r w:rsidRPr="00091261">
              <w:rPr>
                <w:color w:val="000000" w:themeColor="text1"/>
              </w:rPr>
              <w:t>&gt;</w:t>
            </w:r>
          </w:p>
        </w:tc>
        <w:tc>
          <w:tcPr>
            <w:tcW w:w="1152" w:type="dxa"/>
          </w:tcPr>
          <w:p w14:paraId="376BE03A" w14:textId="36DF8E4F" w:rsidR="00464E62" w:rsidRPr="00091261" w:rsidRDefault="07932D2F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&lt;1.0&gt;</w:t>
            </w:r>
          </w:p>
        </w:tc>
        <w:tc>
          <w:tcPr>
            <w:tcW w:w="3744" w:type="dxa"/>
          </w:tcPr>
          <w:p w14:paraId="4085F121" w14:textId="0E0B299D" w:rsidR="00464E62" w:rsidRPr="00091261" w:rsidRDefault="1FEF5F8F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>&lt;discussed and finished out the document&gt;</w:t>
            </w:r>
          </w:p>
        </w:tc>
        <w:tc>
          <w:tcPr>
            <w:tcW w:w="2304" w:type="dxa"/>
          </w:tcPr>
          <w:p w14:paraId="6D805394" w14:textId="6CE4754D" w:rsidR="00464E62" w:rsidRPr="00091261" w:rsidRDefault="1FEF5F8F" w:rsidP="42B4E9CA">
            <w:pPr>
              <w:pStyle w:val="Tabletext"/>
              <w:rPr>
                <w:color w:val="000000" w:themeColor="text1"/>
              </w:rPr>
            </w:pPr>
            <w:r w:rsidRPr="00091261">
              <w:rPr>
                <w:color w:val="000000" w:themeColor="text1"/>
              </w:rPr>
              <w:t xml:space="preserve">&lt;David, Ky, Ian, Noah, </w:t>
            </w:r>
            <w:proofErr w:type="spellStart"/>
            <w:r w:rsidRPr="00091261">
              <w:rPr>
                <w:color w:val="000000" w:themeColor="text1"/>
              </w:rPr>
              <w:t>Humzeh</w:t>
            </w:r>
            <w:proofErr w:type="spellEnd"/>
            <w:r w:rsidRPr="00091261">
              <w:rPr>
                <w:color w:val="000000" w:themeColor="text1"/>
              </w:rPr>
              <w:t>&gt;</w:t>
            </w:r>
          </w:p>
        </w:tc>
      </w:tr>
      <w:tr w:rsidR="00464E62" w:rsidRPr="00F17758" w14:paraId="17517A15" w14:textId="77777777" w:rsidTr="42B4E9CA">
        <w:tc>
          <w:tcPr>
            <w:tcW w:w="2304" w:type="dxa"/>
          </w:tcPr>
          <w:p w14:paraId="5419DAFB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7EF2A99E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E621BD1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54D1FFDC" w14:textId="77777777" w:rsidR="00464E62" w:rsidRPr="00F17758" w:rsidRDefault="00464E62">
            <w:pPr>
              <w:pStyle w:val="Tabletext"/>
            </w:pPr>
          </w:p>
        </w:tc>
      </w:tr>
      <w:tr w:rsidR="00464E62" w:rsidRPr="00F17758" w14:paraId="396ACFE4" w14:textId="77777777" w:rsidTr="42B4E9CA">
        <w:tc>
          <w:tcPr>
            <w:tcW w:w="2304" w:type="dxa"/>
          </w:tcPr>
          <w:p w14:paraId="2BC54555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4A018F37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8E019CE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084AD219" w14:textId="77777777" w:rsidR="00464E62" w:rsidRPr="00F17758" w:rsidRDefault="00464E62">
            <w:pPr>
              <w:pStyle w:val="Tabletext"/>
            </w:pPr>
          </w:p>
        </w:tc>
      </w:tr>
    </w:tbl>
    <w:p w14:paraId="51B62A41" w14:textId="77777777" w:rsidR="00464E62" w:rsidRPr="00F17758" w:rsidRDefault="00464E62"/>
    <w:p w14:paraId="547FE3F1" w14:textId="77777777" w:rsidR="00464E62" w:rsidRPr="00F17758" w:rsidRDefault="00464E62">
      <w:pPr>
        <w:pStyle w:val="Title"/>
      </w:pPr>
      <w:r w:rsidRPr="00F17758">
        <w:br w:type="page"/>
      </w:r>
      <w:r w:rsidRPr="00F17758">
        <w:lastRenderedPageBreak/>
        <w:t>Table of Contents</w:t>
      </w:r>
    </w:p>
    <w:p w14:paraId="495876B5" w14:textId="5976119D" w:rsidR="00464E62" w:rsidRPr="00F17758" w:rsidRDefault="00464E62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fldChar w:fldCharType="begin"/>
      </w:r>
      <w:r w:rsidRPr="00F17758">
        <w:instrText xml:space="preserve"> TOC \o "1-3" </w:instrText>
      </w:r>
      <w:r w:rsidRPr="00F17758">
        <w:fldChar w:fldCharType="separate"/>
      </w:r>
      <w:r w:rsidRPr="00F17758">
        <w:rPr>
          <w:szCs w:val="24"/>
        </w:rPr>
        <w:t>1.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Intro</w:t>
      </w:r>
      <w:r w:rsidR="004720E1">
        <w:rPr>
          <w:szCs w:val="24"/>
        </w:rPr>
        <w:t>d</w:t>
      </w:r>
      <w:r w:rsidRPr="00F17758">
        <w:rPr>
          <w:szCs w:val="24"/>
        </w:rPr>
        <w:t>uction</w:t>
      </w:r>
      <w:r w:rsidRPr="00F17758">
        <w:tab/>
      </w:r>
      <w:r w:rsidRPr="00F17758">
        <w:fldChar w:fldCharType="begin"/>
      </w:r>
      <w:r w:rsidRPr="00F17758">
        <w:instrText xml:space="preserve"> PAGEREF _Toc5537887 \h </w:instrText>
      </w:r>
      <w:r w:rsidRPr="00F17758">
        <w:fldChar w:fldCharType="separate"/>
      </w:r>
      <w:r w:rsidR="009033FC">
        <w:rPr>
          <w:noProof/>
        </w:rPr>
        <w:t>4</w:t>
      </w:r>
      <w:r w:rsidRPr="00F17758">
        <w:fldChar w:fldCharType="end"/>
      </w:r>
    </w:p>
    <w:p w14:paraId="61CED5A5" w14:textId="778EDD65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1.1</w:t>
      </w:r>
      <w:r w:rsidRPr="00F17758">
        <w:rPr>
          <w:sz w:val="24"/>
          <w:szCs w:val="24"/>
        </w:rPr>
        <w:tab/>
      </w:r>
      <w:r w:rsidRPr="00F17758">
        <w:t>Purpose</w:t>
      </w:r>
      <w:r w:rsidRPr="00F17758">
        <w:tab/>
      </w:r>
      <w:r w:rsidRPr="00F17758">
        <w:fldChar w:fldCharType="begin"/>
      </w:r>
      <w:r w:rsidRPr="00F17758">
        <w:instrText xml:space="preserve"> PAGEREF _Toc5537888 \h </w:instrText>
      </w:r>
      <w:r w:rsidRPr="00F17758">
        <w:fldChar w:fldCharType="separate"/>
      </w:r>
      <w:r w:rsidR="009033FC">
        <w:rPr>
          <w:noProof/>
        </w:rPr>
        <w:t>4</w:t>
      </w:r>
      <w:r w:rsidRPr="00F17758">
        <w:fldChar w:fldCharType="end"/>
      </w:r>
    </w:p>
    <w:p w14:paraId="56E6F741" w14:textId="5A13412E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1.2</w:t>
      </w:r>
      <w:r w:rsidRPr="00F17758">
        <w:rPr>
          <w:sz w:val="24"/>
          <w:szCs w:val="24"/>
        </w:rPr>
        <w:tab/>
      </w:r>
      <w:r w:rsidRPr="00F17758">
        <w:t>Scope</w:t>
      </w:r>
      <w:r w:rsidRPr="00F17758">
        <w:tab/>
      </w:r>
      <w:r w:rsidRPr="00F17758">
        <w:fldChar w:fldCharType="begin"/>
      </w:r>
      <w:r w:rsidRPr="00F17758">
        <w:instrText xml:space="preserve"> PAGEREF _Toc5537889 \h </w:instrText>
      </w:r>
      <w:r w:rsidRPr="00F17758">
        <w:fldChar w:fldCharType="separate"/>
      </w:r>
      <w:r w:rsidR="009033FC">
        <w:rPr>
          <w:noProof/>
        </w:rPr>
        <w:t>4</w:t>
      </w:r>
      <w:r w:rsidRPr="00F17758">
        <w:fldChar w:fldCharType="end"/>
      </w:r>
    </w:p>
    <w:p w14:paraId="75A84A0F" w14:textId="4FFE91FD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1.3</w:t>
      </w:r>
      <w:r w:rsidRPr="00F17758">
        <w:rPr>
          <w:sz w:val="24"/>
          <w:szCs w:val="24"/>
        </w:rPr>
        <w:tab/>
      </w:r>
      <w:r w:rsidRPr="00F17758">
        <w:t>Definitions, Acronyms, and Abbreviations</w:t>
      </w:r>
      <w:r w:rsidRPr="00F17758">
        <w:tab/>
      </w:r>
      <w:r w:rsidRPr="00F17758">
        <w:fldChar w:fldCharType="begin"/>
      </w:r>
      <w:r w:rsidRPr="00F17758">
        <w:instrText xml:space="preserve"> PAGEREF _Toc5537890 \h </w:instrText>
      </w:r>
      <w:r w:rsidRPr="00F17758">
        <w:fldChar w:fldCharType="separate"/>
      </w:r>
      <w:r w:rsidR="009033FC">
        <w:rPr>
          <w:noProof/>
        </w:rPr>
        <w:t>4</w:t>
      </w:r>
      <w:r w:rsidRPr="00F17758">
        <w:fldChar w:fldCharType="end"/>
      </w:r>
    </w:p>
    <w:p w14:paraId="542E0C4C" w14:textId="732EB64B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1.4</w:t>
      </w:r>
      <w:r w:rsidRPr="00F17758">
        <w:rPr>
          <w:sz w:val="24"/>
          <w:szCs w:val="24"/>
        </w:rPr>
        <w:tab/>
      </w:r>
      <w:r w:rsidRPr="00F17758">
        <w:t>References</w:t>
      </w:r>
      <w:r w:rsidRPr="00F17758">
        <w:tab/>
      </w:r>
      <w:r w:rsidRPr="00F17758">
        <w:fldChar w:fldCharType="begin"/>
      </w:r>
      <w:r w:rsidRPr="00F17758">
        <w:instrText xml:space="preserve"> PAGEREF _Toc5537891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059A9A5A" w14:textId="74EE1E2F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1.5</w:t>
      </w:r>
      <w:r w:rsidRPr="00F17758">
        <w:rPr>
          <w:sz w:val="24"/>
          <w:szCs w:val="24"/>
        </w:rPr>
        <w:tab/>
      </w:r>
      <w:r w:rsidRPr="00F17758">
        <w:t>Overview</w:t>
      </w:r>
      <w:r w:rsidRPr="00F17758">
        <w:tab/>
      </w:r>
      <w:r w:rsidR="004720E1">
        <w:t>5</w:t>
      </w:r>
    </w:p>
    <w:p w14:paraId="172020E6" w14:textId="3E3F47FA" w:rsidR="00464E62" w:rsidRPr="00F17758" w:rsidRDefault="00464E62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2.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Overall Description</w:t>
      </w:r>
      <w:r w:rsidRPr="00F17758">
        <w:tab/>
      </w:r>
      <w:r w:rsidRPr="00F17758">
        <w:fldChar w:fldCharType="begin"/>
      </w:r>
      <w:r w:rsidRPr="00F17758">
        <w:instrText xml:space="preserve"> PAGEREF _Toc5537893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469AE5DB" w14:textId="05EB029C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2.1</w:t>
      </w:r>
      <w:r w:rsidRPr="00F17758">
        <w:rPr>
          <w:sz w:val="24"/>
          <w:szCs w:val="24"/>
        </w:rPr>
        <w:tab/>
      </w:r>
      <w:r w:rsidRPr="00F17758">
        <w:t>Product perspective</w:t>
      </w:r>
      <w:r w:rsidRPr="00F17758">
        <w:tab/>
      </w:r>
      <w:r w:rsidRPr="00F17758">
        <w:fldChar w:fldCharType="begin"/>
      </w:r>
      <w:r w:rsidRPr="00F17758">
        <w:instrText xml:space="preserve"> PAGEREF _Toc5537894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3F70D548" w14:textId="78F01945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2.1.1</w:t>
      </w:r>
      <w:r w:rsidRPr="00F17758">
        <w:rPr>
          <w:sz w:val="24"/>
          <w:szCs w:val="24"/>
        </w:rPr>
        <w:tab/>
      </w:r>
      <w:r w:rsidRPr="00F17758">
        <w:t xml:space="preserve">System </w:t>
      </w:r>
      <w:r w:rsidR="00F17758" w:rsidRPr="00F17758">
        <w:t>Interfaces</w:t>
      </w:r>
      <w:r w:rsidRPr="00F17758">
        <w:tab/>
      </w:r>
      <w:r w:rsidRPr="00F17758">
        <w:fldChar w:fldCharType="begin"/>
      </w:r>
      <w:r w:rsidRPr="00F17758">
        <w:instrText xml:space="preserve"> PAGEREF _Toc5537895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66B2F303" w14:textId="48D5F4FB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2.1.2</w:t>
      </w:r>
      <w:r w:rsidRPr="00F17758">
        <w:rPr>
          <w:sz w:val="24"/>
          <w:szCs w:val="24"/>
        </w:rPr>
        <w:tab/>
      </w:r>
      <w:r w:rsidRPr="00F17758">
        <w:t>User Interfaces</w:t>
      </w:r>
      <w:r w:rsidRPr="00F17758">
        <w:tab/>
      </w:r>
      <w:r w:rsidRPr="00F17758">
        <w:fldChar w:fldCharType="begin"/>
      </w:r>
      <w:r w:rsidRPr="00F17758">
        <w:instrText xml:space="preserve"> PAGEREF _Toc5537896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7A219B58" w14:textId="2BF99DAC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2.1.3</w:t>
      </w:r>
      <w:r w:rsidRPr="00F17758">
        <w:rPr>
          <w:sz w:val="24"/>
          <w:szCs w:val="24"/>
        </w:rPr>
        <w:tab/>
      </w:r>
      <w:r w:rsidRPr="00F17758">
        <w:t>Hardware Interfaces</w:t>
      </w:r>
      <w:r w:rsidRPr="00F17758">
        <w:tab/>
      </w:r>
      <w:r w:rsidRPr="00F17758">
        <w:fldChar w:fldCharType="begin"/>
      </w:r>
      <w:r w:rsidRPr="00F17758">
        <w:instrText xml:space="preserve"> PAGEREF _Toc5537897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76517654" w14:textId="231AB11E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2.1.4</w:t>
      </w:r>
      <w:r w:rsidRPr="00F17758">
        <w:rPr>
          <w:sz w:val="24"/>
          <w:szCs w:val="24"/>
        </w:rPr>
        <w:tab/>
      </w:r>
      <w:r w:rsidRPr="00F17758">
        <w:t>Software Interfaces</w:t>
      </w:r>
      <w:r w:rsidRPr="00F17758">
        <w:tab/>
      </w:r>
      <w:r w:rsidRPr="00F17758">
        <w:fldChar w:fldCharType="begin"/>
      </w:r>
      <w:r w:rsidRPr="00F17758">
        <w:instrText xml:space="preserve"> PAGEREF _Toc5537898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2E355BFE" w14:textId="152DD6CD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2.1.5</w:t>
      </w:r>
      <w:r w:rsidRPr="00F17758">
        <w:rPr>
          <w:sz w:val="24"/>
          <w:szCs w:val="24"/>
        </w:rPr>
        <w:tab/>
      </w:r>
      <w:r w:rsidRPr="00F17758">
        <w:t>Communication Interfaces</w:t>
      </w:r>
      <w:r w:rsidRPr="00F17758">
        <w:tab/>
      </w:r>
      <w:r w:rsidRPr="00F17758">
        <w:fldChar w:fldCharType="begin"/>
      </w:r>
      <w:r w:rsidRPr="00F17758">
        <w:instrText xml:space="preserve"> PAGEREF _Toc5537899 \h </w:instrText>
      </w:r>
      <w:r w:rsidRPr="00F17758">
        <w:fldChar w:fldCharType="separate"/>
      </w:r>
      <w:r w:rsidR="009033FC">
        <w:rPr>
          <w:b/>
          <w:bCs/>
          <w:noProof/>
        </w:rPr>
        <w:t>Error! Bookmark not defined.</w:t>
      </w:r>
      <w:r w:rsidRPr="00F17758">
        <w:fldChar w:fldCharType="end"/>
      </w:r>
    </w:p>
    <w:p w14:paraId="5016F344" w14:textId="0F668ED9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2.1.6</w:t>
      </w:r>
      <w:r w:rsidRPr="00F17758">
        <w:rPr>
          <w:sz w:val="24"/>
          <w:szCs w:val="24"/>
        </w:rPr>
        <w:tab/>
      </w:r>
      <w:r w:rsidRPr="00F17758">
        <w:t>Memory Constraints</w:t>
      </w:r>
      <w:r w:rsidRPr="00F17758">
        <w:tab/>
      </w:r>
      <w:r w:rsidRPr="00F17758">
        <w:fldChar w:fldCharType="begin"/>
      </w:r>
      <w:r w:rsidRPr="00F17758">
        <w:instrText xml:space="preserve"> PAGEREF _Toc5537900 \h </w:instrText>
      </w:r>
      <w:r w:rsidRPr="00F17758">
        <w:fldChar w:fldCharType="separate"/>
      </w:r>
      <w:r w:rsidR="009033FC">
        <w:rPr>
          <w:noProof/>
        </w:rPr>
        <w:t>5</w:t>
      </w:r>
      <w:r w:rsidRPr="00F17758">
        <w:fldChar w:fldCharType="end"/>
      </w:r>
    </w:p>
    <w:p w14:paraId="1B7F694C" w14:textId="1E1DEEAD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2.1.7</w:t>
      </w:r>
      <w:r w:rsidRPr="00F17758">
        <w:rPr>
          <w:sz w:val="24"/>
          <w:szCs w:val="24"/>
        </w:rPr>
        <w:tab/>
      </w:r>
      <w:r w:rsidRPr="00F17758">
        <w:t>Operations</w:t>
      </w:r>
      <w:r w:rsidRPr="00F17758">
        <w:tab/>
      </w:r>
      <w:r w:rsidR="004720E1">
        <w:t>5</w:t>
      </w:r>
    </w:p>
    <w:p w14:paraId="01F74A2D" w14:textId="06F15EFB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2.2</w:t>
      </w:r>
      <w:r w:rsidRPr="00F17758">
        <w:rPr>
          <w:sz w:val="24"/>
          <w:szCs w:val="24"/>
        </w:rPr>
        <w:tab/>
      </w:r>
      <w:r w:rsidRPr="00F17758">
        <w:t>Product functions</w:t>
      </w:r>
      <w:r w:rsidRPr="00F17758">
        <w:tab/>
      </w:r>
      <w:r w:rsidR="004720E1">
        <w:t>6</w:t>
      </w:r>
    </w:p>
    <w:p w14:paraId="06E5515B" w14:textId="3A8116B9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2.3</w:t>
      </w:r>
      <w:r w:rsidRPr="00F17758">
        <w:rPr>
          <w:sz w:val="24"/>
          <w:szCs w:val="24"/>
        </w:rPr>
        <w:tab/>
      </w:r>
      <w:r w:rsidRPr="00F17758">
        <w:t>User characteristics</w:t>
      </w:r>
      <w:r w:rsidRPr="00F17758">
        <w:tab/>
      </w:r>
      <w:r w:rsidR="004720E1">
        <w:t>6</w:t>
      </w:r>
    </w:p>
    <w:p w14:paraId="266EBB99" w14:textId="270DB5D3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2.4</w:t>
      </w:r>
      <w:r w:rsidRPr="00F17758">
        <w:rPr>
          <w:sz w:val="24"/>
          <w:szCs w:val="24"/>
        </w:rPr>
        <w:tab/>
      </w:r>
      <w:r w:rsidRPr="00F17758">
        <w:t>Constraints</w:t>
      </w:r>
      <w:r w:rsidRPr="00F17758">
        <w:tab/>
      </w:r>
      <w:r w:rsidR="004720E1">
        <w:t>6</w:t>
      </w:r>
    </w:p>
    <w:p w14:paraId="011F9526" w14:textId="63DDD216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2.5</w:t>
      </w:r>
      <w:r w:rsidRPr="00F17758">
        <w:rPr>
          <w:sz w:val="24"/>
          <w:szCs w:val="24"/>
        </w:rPr>
        <w:tab/>
      </w:r>
      <w:r w:rsidRPr="00F17758">
        <w:t>Assumptions and dependencies</w:t>
      </w:r>
      <w:r w:rsidRPr="00F17758">
        <w:tab/>
      </w:r>
      <w:r w:rsidR="004720E1">
        <w:t>6</w:t>
      </w:r>
    </w:p>
    <w:p w14:paraId="33A97C5A" w14:textId="340EE9C5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2.6</w:t>
      </w:r>
      <w:r w:rsidRPr="00F17758">
        <w:rPr>
          <w:sz w:val="24"/>
          <w:szCs w:val="24"/>
        </w:rPr>
        <w:tab/>
      </w:r>
      <w:r w:rsidRPr="00F17758">
        <w:t>Requirements subsets</w:t>
      </w:r>
      <w:r w:rsidRPr="00F17758">
        <w:tab/>
      </w:r>
      <w:r w:rsidR="004720E1">
        <w:t>6</w:t>
      </w:r>
    </w:p>
    <w:p w14:paraId="08146AF8" w14:textId="7D6E8EC7" w:rsidR="00464E62" w:rsidRPr="00F17758" w:rsidRDefault="00464E62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3.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Specific Requirements</w:t>
      </w:r>
      <w:r w:rsidRPr="00F17758">
        <w:tab/>
      </w:r>
      <w:r w:rsidR="004720E1">
        <w:t>6</w:t>
      </w:r>
    </w:p>
    <w:p w14:paraId="12586066" w14:textId="70E6C1BB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3.1</w:t>
      </w:r>
      <w:r w:rsidRPr="00F17758">
        <w:rPr>
          <w:sz w:val="24"/>
          <w:szCs w:val="24"/>
        </w:rPr>
        <w:tab/>
      </w:r>
      <w:r w:rsidRPr="00F17758">
        <w:t>Functionality</w:t>
      </w:r>
      <w:r w:rsidRPr="00F17758">
        <w:tab/>
      </w:r>
      <w:r w:rsidRPr="00F17758">
        <w:fldChar w:fldCharType="begin"/>
      </w:r>
      <w:r w:rsidRPr="00F17758">
        <w:instrText xml:space="preserve"> PAGEREF _Toc5537908 \h </w:instrText>
      </w:r>
      <w:r w:rsidRPr="00F17758">
        <w:fldChar w:fldCharType="separate"/>
      </w:r>
      <w:r w:rsidR="009033FC">
        <w:rPr>
          <w:noProof/>
        </w:rPr>
        <w:t>6</w:t>
      </w:r>
      <w:r w:rsidRPr="00F17758">
        <w:fldChar w:fldCharType="end"/>
      </w:r>
    </w:p>
    <w:p w14:paraId="6376D449" w14:textId="052D867A" w:rsidR="00464E62" w:rsidRPr="00F17758" w:rsidRDefault="00464E62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3.1.1</w:t>
      </w:r>
      <w:r w:rsidRPr="00F17758">
        <w:rPr>
          <w:sz w:val="24"/>
          <w:szCs w:val="24"/>
        </w:rPr>
        <w:tab/>
      </w:r>
      <w:r w:rsidRPr="00F17758">
        <w:t>&lt;Functional Requirement One&gt;</w:t>
      </w:r>
      <w:r w:rsidRPr="00F17758">
        <w:tab/>
      </w:r>
      <w:r w:rsidRPr="00F17758">
        <w:fldChar w:fldCharType="begin"/>
      </w:r>
      <w:r w:rsidRPr="00F17758">
        <w:instrText xml:space="preserve"> PAGEREF _Toc5537909 \h </w:instrText>
      </w:r>
      <w:r w:rsidRPr="00F17758">
        <w:fldChar w:fldCharType="separate"/>
      </w:r>
      <w:r w:rsidR="009033FC">
        <w:rPr>
          <w:b/>
          <w:bCs/>
          <w:noProof/>
        </w:rPr>
        <w:t>Error! Bookmark not defined.</w:t>
      </w:r>
      <w:r w:rsidRPr="00F17758">
        <w:fldChar w:fldCharType="end"/>
      </w:r>
    </w:p>
    <w:p w14:paraId="60BAED4D" w14:textId="786E4233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3.2</w:t>
      </w:r>
      <w:r w:rsidRPr="00F17758">
        <w:rPr>
          <w:sz w:val="24"/>
          <w:szCs w:val="24"/>
        </w:rPr>
        <w:tab/>
      </w:r>
      <w:r w:rsidRPr="00F17758">
        <w:t>Use-Case Specifications</w:t>
      </w:r>
      <w:r w:rsidRPr="00F17758">
        <w:tab/>
      </w:r>
      <w:r w:rsidR="004720E1">
        <w:t>7</w:t>
      </w:r>
    </w:p>
    <w:p w14:paraId="7E2E9BAE" w14:textId="1974ABC6" w:rsidR="00464E62" w:rsidRPr="00F17758" w:rsidRDefault="00464E6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3.3</w:t>
      </w:r>
      <w:r w:rsidRPr="00F17758">
        <w:rPr>
          <w:sz w:val="24"/>
          <w:szCs w:val="24"/>
        </w:rPr>
        <w:tab/>
      </w:r>
      <w:r w:rsidRPr="00F17758">
        <w:t>Supplementary Requirements</w:t>
      </w:r>
      <w:r w:rsidRPr="00F17758">
        <w:tab/>
      </w:r>
      <w:r w:rsidR="004720E1">
        <w:t>7</w:t>
      </w:r>
    </w:p>
    <w:p w14:paraId="5D1753F3" w14:textId="47877002" w:rsidR="00464E62" w:rsidRPr="00F17758" w:rsidRDefault="00464E62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4.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 xml:space="preserve">Classification of </w:t>
      </w:r>
      <w:r w:rsidR="00F17758" w:rsidRPr="00F17758">
        <w:rPr>
          <w:szCs w:val="24"/>
        </w:rPr>
        <w:t>Functional</w:t>
      </w:r>
      <w:r w:rsidRPr="00F17758">
        <w:rPr>
          <w:szCs w:val="24"/>
        </w:rPr>
        <w:t xml:space="preserve"> Requirements</w:t>
      </w:r>
      <w:r w:rsidRPr="00F17758">
        <w:tab/>
      </w:r>
      <w:r w:rsidR="004720E1">
        <w:t>7</w:t>
      </w:r>
    </w:p>
    <w:p w14:paraId="62FC874A" w14:textId="5E644593" w:rsidR="00464E62" w:rsidRDefault="00464E62">
      <w:pPr>
        <w:pStyle w:val="TOC1"/>
        <w:tabs>
          <w:tab w:val="left" w:pos="432"/>
        </w:tabs>
      </w:pPr>
      <w:r w:rsidRPr="00F17758">
        <w:rPr>
          <w:szCs w:val="24"/>
        </w:rPr>
        <w:t>5.</w:t>
      </w:r>
      <w:r w:rsidRPr="00F17758">
        <w:rPr>
          <w:sz w:val="24"/>
          <w:szCs w:val="24"/>
        </w:rPr>
        <w:tab/>
      </w:r>
      <w:r w:rsidR="00DA03E8">
        <w:rPr>
          <w:szCs w:val="24"/>
        </w:rPr>
        <w:t>Appendices</w:t>
      </w:r>
      <w:r w:rsidRPr="00F17758">
        <w:tab/>
      </w:r>
      <w:r w:rsidR="004720E1">
        <w:t>8</w:t>
      </w:r>
    </w:p>
    <w:p w14:paraId="76C66835" w14:textId="77777777" w:rsidR="003417BF" w:rsidRDefault="003417BF" w:rsidP="003417BF"/>
    <w:p w14:paraId="0CDEFEF2" w14:textId="77777777" w:rsidR="00464E62" w:rsidRPr="00F17758" w:rsidRDefault="00464E62">
      <w:pPr>
        <w:pStyle w:val="Title"/>
      </w:pPr>
      <w:r w:rsidRPr="00F17758">
        <w:fldChar w:fldCharType="end"/>
      </w:r>
      <w:r w:rsidRPr="00F17758">
        <w:br w:type="page"/>
      </w:r>
      <w:fldSimple w:instr="TITLE  \* MERGEFORMAT">
        <w:r w:rsidR="002D3F44">
          <w:t>Software Requirements Specifications</w:t>
        </w:r>
      </w:fldSimple>
      <w:r w:rsidRPr="00F17758">
        <w:t xml:space="preserve"> </w:t>
      </w:r>
    </w:p>
    <w:p w14:paraId="61E75451" w14:textId="77777777" w:rsidR="00464E62" w:rsidRPr="00F17758" w:rsidRDefault="00464E62">
      <w:pPr>
        <w:pStyle w:val="Heading1"/>
      </w:pPr>
      <w:bookmarkStart w:id="0" w:name="_Toc5537887"/>
      <w:r>
        <w:t>Introduction</w:t>
      </w:r>
      <w:bookmarkEnd w:id="0"/>
    </w:p>
    <w:p w14:paraId="62A66D86" w14:textId="5B48CF14" w:rsidR="7B64DFF7" w:rsidRDefault="4CB1CD0E" w:rsidP="42B4E9CA">
      <w:pPr>
        <w:pStyle w:val="BodyText"/>
      </w:pPr>
      <w:r w:rsidRPr="42B4E9CA">
        <w:t>This software is made to be able to do basic calculations and identify any syntax errors. The ma</w:t>
      </w:r>
      <w:r w:rsidR="384D3A4D" w:rsidRPr="42B4E9CA">
        <w:t xml:space="preserve">in calculations we will be doing </w:t>
      </w:r>
      <w:r w:rsidR="2F8206CB" w:rsidRPr="42B4E9CA">
        <w:t>are</w:t>
      </w:r>
      <w:r w:rsidR="384D3A4D" w:rsidRPr="42B4E9CA">
        <w:t xml:space="preserve"> adding, subtraction, multiplying, dividing, using powers, and parentheses</w:t>
      </w:r>
      <w:r w:rsidR="7F3B8340" w:rsidRPr="42B4E9CA">
        <w:t xml:space="preserve">. </w:t>
      </w:r>
      <w:r w:rsidR="1A47A969" w:rsidRPr="42B4E9CA">
        <w:t xml:space="preserve">This document will go more </w:t>
      </w:r>
      <w:r w:rsidR="29D53DFB" w:rsidRPr="42B4E9CA">
        <w:t>i</w:t>
      </w:r>
      <w:r w:rsidR="1A47A969" w:rsidRPr="42B4E9CA">
        <w:t>n</w:t>
      </w:r>
      <w:r w:rsidR="5A5397FE" w:rsidRPr="42B4E9CA">
        <w:t xml:space="preserve"> </w:t>
      </w:r>
      <w:r w:rsidR="1A47A969" w:rsidRPr="42B4E9CA">
        <w:t xml:space="preserve">depth </w:t>
      </w:r>
      <w:r w:rsidR="2EDAFFEA" w:rsidRPr="42B4E9CA">
        <w:t>into</w:t>
      </w:r>
      <w:r w:rsidR="1A47A969" w:rsidRPr="42B4E9CA">
        <w:t xml:space="preserve"> what this software has to </w:t>
      </w:r>
      <w:r w:rsidR="11EF8C32" w:rsidRPr="42B4E9CA">
        <w:t>offer,</w:t>
      </w:r>
      <w:r w:rsidR="1A47A969" w:rsidRPr="42B4E9CA">
        <w:t xml:space="preserve"> including how each operation works and the limitations entailed</w:t>
      </w:r>
      <w:r w:rsidR="5CA37A25" w:rsidRPr="42B4E9CA">
        <w:t xml:space="preserve">. </w:t>
      </w:r>
      <w:r w:rsidR="7E72ED62" w:rsidRPr="42B4E9CA">
        <w:t xml:space="preserve">This document will contain descriptions of functionalities intended for this software project. </w:t>
      </w:r>
      <w:r w:rsidR="0F7CD420" w:rsidRPr="42B4E9CA">
        <w:t>Understanding the functionality of the project will allow the group to cre</w:t>
      </w:r>
      <w:r w:rsidR="44AC156C" w:rsidRPr="42B4E9CA">
        <w:t>ate an effective program.</w:t>
      </w:r>
      <w:r w:rsidR="476B5393" w:rsidRPr="42B4E9CA">
        <w:t xml:space="preserve"> </w:t>
      </w:r>
    </w:p>
    <w:p w14:paraId="42922F54" w14:textId="77777777" w:rsidR="00464E62" w:rsidRPr="00F17758" w:rsidRDefault="00464E62">
      <w:pPr>
        <w:pStyle w:val="Heading2"/>
      </w:pPr>
      <w:bookmarkStart w:id="1" w:name="_Toc5537888"/>
      <w:r>
        <w:t>Purpose</w:t>
      </w:r>
      <w:bookmarkEnd w:id="1"/>
    </w:p>
    <w:p w14:paraId="308DA72A" w14:textId="3C8476B4" w:rsidR="151D43E0" w:rsidRDefault="151D43E0" w:rsidP="42B4E9CA">
      <w:pPr>
        <w:pStyle w:val="BodyText"/>
      </w:pPr>
      <w:r w:rsidRPr="42B4E9CA">
        <w:t xml:space="preserve">The Software Requirements Specification document outlines the necessary components of our project. This includes interfaces with the user and other systems, constraints, and </w:t>
      </w:r>
      <w:r w:rsidR="22A05D53" w:rsidRPr="42B4E9CA">
        <w:t xml:space="preserve">a detailed description of all functionalities. </w:t>
      </w:r>
      <w:r w:rsidR="1ACBDB8B" w:rsidRPr="42B4E9CA">
        <w:t xml:space="preserve">This software will be able to run on regular computers for the purpose of showing what we have learned and achieved in </w:t>
      </w:r>
      <w:r w:rsidR="4D17EE0D" w:rsidRPr="42B4E9CA">
        <w:t>class (</w:t>
      </w:r>
      <w:r w:rsidR="1ACBDB8B" w:rsidRPr="42B4E9CA">
        <w:t xml:space="preserve">EECS348). </w:t>
      </w:r>
    </w:p>
    <w:p w14:paraId="7DC25C99" w14:textId="77777777" w:rsidR="00464E62" w:rsidRPr="00F17758" w:rsidRDefault="00464E62">
      <w:pPr>
        <w:pStyle w:val="Heading2"/>
      </w:pPr>
      <w:bookmarkStart w:id="2" w:name="_Toc5537889"/>
      <w:r>
        <w:t>Scope</w:t>
      </w:r>
      <w:bookmarkEnd w:id="2"/>
    </w:p>
    <w:p w14:paraId="46FD3A37" w14:textId="593DD4E6" w:rsidR="1A6D4681" w:rsidRDefault="1A6D4681" w:rsidP="42B4E9CA">
      <w:pPr>
        <w:pStyle w:val="BodyText"/>
      </w:pPr>
      <w:r w:rsidRPr="42B4E9CA">
        <w:t xml:space="preserve">The breadth and width of the project </w:t>
      </w:r>
      <w:r w:rsidR="5FC9D160" w:rsidRPr="42B4E9CA">
        <w:t xml:space="preserve">includes the functionality and potential audience of the project. We intend to create a program that can interpret and output </w:t>
      </w:r>
      <w:r w:rsidR="2CDB7B99" w:rsidRPr="42B4E9CA">
        <w:t xml:space="preserve">solutions to arithmetic statements. </w:t>
      </w:r>
      <w:r w:rsidR="71531AA1" w:rsidRPr="42B4E9CA">
        <w:t>We will be able to catch mathematical errors like dividing by 0, and syntax errors like forgetting a bracket or adding an extra sign and many more.</w:t>
      </w:r>
      <w:r w:rsidR="12774AC8" w:rsidRPr="42B4E9CA">
        <w:t xml:space="preserve"> This program is intended to function as a single instance of the program without networking outside of the </w:t>
      </w:r>
      <w:r w:rsidR="2CCBD12E" w:rsidRPr="42B4E9CA">
        <w:t>user's</w:t>
      </w:r>
      <w:r w:rsidR="12774AC8" w:rsidRPr="42B4E9CA">
        <w:t xml:space="preserve"> device.</w:t>
      </w:r>
      <w:r w:rsidR="1ECDD4D1" w:rsidRPr="42B4E9CA">
        <w:t xml:space="preserve"> </w:t>
      </w:r>
    </w:p>
    <w:p w14:paraId="28996C0C" w14:textId="77777777" w:rsidR="00464E62" w:rsidRPr="00F17758" w:rsidRDefault="00464E62">
      <w:pPr>
        <w:pStyle w:val="Heading2"/>
      </w:pPr>
      <w:bookmarkStart w:id="3" w:name="_Toc5537890"/>
      <w:r>
        <w:t>Definitions, Acronyms, and Abbreviations</w:t>
      </w:r>
      <w:bookmarkEnd w:id="3"/>
    </w:p>
    <w:p w14:paraId="129A68FE" w14:textId="676BF804" w:rsidR="04574CB1" w:rsidRDefault="04574CB1" w:rsidP="42B4E9CA">
      <w:pPr>
        <w:pStyle w:val="BodyText"/>
        <w:spacing w:line="240" w:lineRule="auto"/>
      </w:pPr>
      <w:r w:rsidRPr="42B4E9CA">
        <w:t>Definitions:</w:t>
      </w:r>
    </w:p>
    <w:p w14:paraId="03AC43E8" w14:textId="51D074F2" w:rsidR="32B7A64E" w:rsidRDefault="32B7A64E" w:rsidP="42B4E9CA">
      <w:pPr>
        <w:pStyle w:val="BodyText"/>
        <w:numPr>
          <w:ilvl w:val="1"/>
          <w:numId w:val="26"/>
        </w:numPr>
        <w:spacing w:line="240" w:lineRule="auto"/>
        <w:rPr>
          <w:b/>
          <w:bCs/>
        </w:rPr>
      </w:pPr>
      <w:r w:rsidRPr="42B4E9CA">
        <w:rPr>
          <w:b/>
          <w:bCs/>
        </w:rPr>
        <w:t xml:space="preserve">Mathematic Operator: </w:t>
      </w:r>
    </w:p>
    <w:p w14:paraId="674DB439" w14:textId="5A26DC93" w:rsidR="32B7A64E" w:rsidRDefault="32B7A64E" w:rsidP="42B4E9CA">
      <w:pPr>
        <w:pStyle w:val="BodyText"/>
        <w:numPr>
          <w:ilvl w:val="2"/>
          <w:numId w:val="26"/>
        </w:numPr>
        <w:spacing w:line="240" w:lineRule="auto"/>
      </w:pPr>
      <w:r w:rsidRPr="42B4E9CA">
        <w:t>Symbol used for specifying relationship and transformation of numbers</w:t>
      </w:r>
    </w:p>
    <w:p w14:paraId="327FBC98" w14:textId="4939AAB7" w:rsidR="04574CB1" w:rsidRDefault="04574CB1" w:rsidP="42B4E9CA">
      <w:pPr>
        <w:pStyle w:val="BodyText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Order of Operations</w:t>
      </w:r>
      <w:r w:rsidR="4A6AFAD9" w:rsidRPr="42B4E9CA">
        <w:rPr>
          <w:b/>
          <w:bCs/>
        </w:rPr>
        <w:t xml:space="preserve">: </w:t>
      </w:r>
    </w:p>
    <w:p w14:paraId="25C56981" w14:textId="2024AD21" w:rsidR="04574CB1" w:rsidRDefault="04574CB1" w:rsidP="42B4E9CA">
      <w:pPr>
        <w:pStyle w:val="BodyText"/>
        <w:numPr>
          <w:ilvl w:val="2"/>
          <w:numId w:val="26"/>
        </w:numPr>
        <w:spacing w:line="240" w:lineRule="auto"/>
      </w:pPr>
      <w:r w:rsidRPr="42B4E9CA">
        <w:t>The specific order in which arithmetic statements are solved given their operation and position.</w:t>
      </w:r>
    </w:p>
    <w:p w14:paraId="072CA369" w14:textId="18AE951D" w:rsidR="04574CB1" w:rsidRDefault="04574CB1" w:rsidP="42B4E9CA">
      <w:pPr>
        <w:pStyle w:val="BodyText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Arithmetic</w:t>
      </w:r>
      <w:r w:rsidR="30B02D5E" w:rsidRPr="42B4E9CA">
        <w:rPr>
          <w:b/>
          <w:bCs/>
        </w:rPr>
        <w:t xml:space="preserve">: </w:t>
      </w:r>
    </w:p>
    <w:p w14:paraId="20896639" w14:textId="11D1CA17" w:rsidR="04574CB1" w:rsidRDefault="04574CB1" w:rsidP="42B4E9CA">
      <w:pPr>
        <w:pStyle w:val="BodyText"/>
        <w:numPr>
          <w:ilvl w:val="2"/>
          <w:numId w:val="26"/>
        </w:numPr>
        <w:spacing w:line="240" w:lineRule="auto"/>
      </w:pPr>
      <w:r w:rsidRPr="42B4E9CA">
        <w:t xml:space="preserve">Mathematical operations that </w:t>
      </w:r>
      <w:r w:rsidR="603FCA68" w:rsidRPr="42B4E9CA">
        <w:t xml:space="preserve">perform work upon real numbers of the real number line. </w:t>
      </w:r>
      <w:r w:rsidR="50BC6803" w:rsidRPr="42B4E9CA">
        <w:t>One of the oldest forms of math.</w:t>
      </w:r>
    </w:p>
    <w:p w14:paraId="7D6DDCBF" w14:textId="69C1B1E9" w:rsidR="4B7576CB" w:rsidRDefault="4B7576CB" w:rsidP="42B4E9CA">
      <w:pPr>
        <w:pStyle w:val="BodyText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Addition (ADD)</w:t>
      </w:r>
      <w:r w:rsidRPr="42B4E9CA">
        <w:t>:</w:t>
      </w:r>
    </w:p>
    <w:p w14:paraId="2F5F546C" w14:textId="600F9D4D" w:rsidR="4B7576CB" w:rsidRDefault="4B7576CB" w:rsidP="42B4E9CA">
      <w:pPr>
        <w:pStyle w:val="BodyText"/>
        <w:numPr>
          <w:ilvl w:val="2"/>
          <w:numId w:val="26"/>
        </w:numPr>
        <w:spacing w:line="240" w:lineRule="auto"/>
      </w:pPr>
      <w:r w:rsidRPr="42B4E9CA">
        <w:t xml:space="preserve"> Operation that combines two numbers to find their sum.</w:t>
      </w:r>
    </w:p>
    <w:p w14:paraId="6FA36A8E" w14:textId="68CD7124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Subtraction (SUB)</w:t>
      </w:r>
      <w:r w:rsidRPr="42B4E9CA">
        <w:t xml:space="preserve">: </w:t>
      </w:r>
    </w:p>
    <w:p w14:paraId="04B76BFE" w14:textId="15429FB7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>Operation that finds the difference between two numbers.</w:t>
      </w:r>
    </w:p>
    <w:p w14:paraId="25314F32" w14:textId="52C4B77B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Multiplication (MUL)</w:t>
      </w:r>
      <w:r w:rsidRPr="42B4E9CA">
        <w:t>:</w:t>
      </w:r>
    </w:p>
    <w:p w14:paraId="16DD589A" w14:textId="48C86EC4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>Operation that calculates the product of two numbers.</w:t>
      </w:r>
    </w:p>
    <w:p w14:paraId="5D2B0AFD" w14:textId="1817EFDA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Division (DIV)</w:t>
      </w:r>
      <w:r w:rsidRPr="42B4E9CA">
        <w:t>:</w:t>
      </w:r>
    </w:p>
    <w:p w14:paraId="55E14CAE" w14:textId="2995426C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>Operation that divides one number by another to find the quotient.</w:t>
      </w:r>
    </w:p>
    <w:p w14:paraId="067EC704" w14:textId="5DD22A9F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Exponentiation (POW)</w:t>
      </w:r>
      <w:r w:rsidRPr="42B4E9CA">
        <w:t>:</w:t>
      </w:r>
    </w:p>
    <w:p w14:paraId="166F4B69" w14:textId="1402EB80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>Operation that raises a base number to a specified power.</w:t>
      </w:r>
    </w:p>
    <w:p w14:paraId="4827048B" w14:textId="37631C38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Parentheses (BRACKETS)</w:t>
      </w:r>
      <w:r w:rsidRPr="42B4E9CA">
        <w:t>:</w:t>
      </w:r>
    </w:p>
    <w:p w14:paraId="1DCA9FE9" w14:textId="64846B26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>Symbols "(" and ")" used to group expressions and control the order of operations.</w:t>
      </w:r>
    </w:p>
    <w:p w14:paraId="3D2EEAF9" w14:textId="0FDD9A34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Syntax Error</w:t>
      </w:r>
      <w:r w:rsidRPr="42B4E9CA">
        <w:t>:</w:t>
      </w:r>
    </w:p>
    <w:p w14:paraId="28433568" w14:textId="4A635B83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 xml:space="preserve">An error that occurs when the input expression is not formatted correctly or violates the </w:t>
      </w:r>
      <w:r w:rsidRPr="42B4E9CA">
        <w:lastRenderedPageBreak/>
        <w:t>rules of the</w:t>
      </w:r>
      <w:r w:rsidR="51187F6A" w:rsidRPr="42B4E9CA">
        <w:t xml:space="preserve"> </w:t>
      </w:r>
      <w:r w:rsidRPr="42B4E9CA">
        <w:t>calculator's syntax.</w:t>
      </w:r>
    </w:p>
    <w:p w14:paraId="17208850" w14:textId="70CCA0C1" w:rsidR="4B7576CB" w:rsidRDefault="4B7576CB" w:rsidP="42B4E9CA">
      <w:pPr>
        <w:pStyle w:val="ListParagraph"/>
        <w:numPr>
          <w:ilvl w:val="1"/>
          <w:numId w:val="26"/>
        </w:numPr>
        <w:spacing w:line="240" w:lineRule="auto"/>
      </w:pPr>
      <w:r w:rsidRPr="42B4E9CA">
        <w:rPr>
          <w:b/>
          <w:bCs/>
        </w:rPr>
        <w:t>Uncalculatable Error</w:t>
      </w:r>
      <w:r w:rsidRPr="42B4E9CA">
        <w:t xml:space="preserve">: </w:t>
      </w:r>
    </w:p>
    <w:p w14:paraId="64D15720" w14:textId="1D016168" w:rsidR="4B7576CB" w:rsidRDefault="4B7576CB" w:rsidP="42B4E9CA">
      <w:pPr>
        <w:pStyle w:val="ListParagraph"/>
        <w:numPr>
          <w:ilvl w:val="2"/>
          <w:numId w:val="26"/>
        </w:numPr>
        <w:spacing w:line="240" w:lineRule="auto"/>
      </w:pPr>
      <w:r w:rsidRPr="42B4E9CA">
        <w:t>An error that occurs when the calculator cannot perform a calculation, often due to dividing by zero or</w:t>
      </w:r>
      <w:r w:rsidR="5B963548" w:rsidRPr="42B4E9CA">
        <w:t xml:space="preserve"> </w:t>
      </w:r>
      <w:r w:rsidRPr="42B4E9CA">
        <w:t>taking the square root of a negative number.</w:t>
      </w:r>
    </w:p>
    <w:p w14:paraId="6A343ED3" w14:textId="751716A8" w:rsidR="50BC6803" w:rsidRDefault="50BC6803" w:rsidP="42B4E9CA">
      <w:pPr>
        <w:pStyle w:val="BodyText"/>
        <w:spacing w:line="240" w:lineRule="auto"/>
        <w:ind w:left="360" w:firstLine="360"/>
      </w:pPr>
      <w:r w:rsidRPr="42B4E9CA">
        <w:t>Acronyms:</w:t>
      </w:r>
    </w:p>
    <w:p w14:paraId="3A2BA00C" w14:textId="499A0939" w:rsidR="50BC6803" w:rsidRDefault="50BC6803" w:rsidP="42B4E9CA">
      <w:pPr>
        <w:pStyle w:val="BodyText"/>
        <w:numPr>
          <w:ilvl w:val="0"/>
          <w:numId w:val="24"/>
        </w:numPr>
        <w:spacing w:line="240" w:lineRule="auto"/>
      </w:pPr>
      <w:r w:rsidRPr="42B4E9CA">
        <w:rPr>
          <w:b/>
          <w:bCs/>
        </w:rPr>
        <w:t>PEMDAS</w:t>
      </w:r>
      <w:r w:rsidR="4991660F" w:rsidRPr="42B4E9CA">
        <w:rPr>
          <w:b/>
          <w:bCs/>
        </w:rPr>
        <w:t>:</w:t>
      </w:r>
      <w:r w:rsidRPr="42B4E9CA">
        <w:rPr>
          <w:b/>
          <w:bCs/>
        </w:rPr>
        <w:t xml:space="preserve"> </w:t>
      </w:r>
    </w:p>
    <w:p w14:paraId="16A26F60" w14:textId="6F0E1013" w:rsidR="50BC6803" w:rsidRDefault="50BC6803" w:rsidP="42B4E9CA">
      <w:pPr>
        <w:pStyle w:val="BodyText"/>
        <w:numPr>
          <w:ilvl w:val="1"/>
          <w:numId w:val="24"/>
        </w:numPr>
        <w:spacing w:line="240" w:lineRule="auto"/>
      </w:pPr>
      <w:r w:rsidRPr="42B4E9CA">
        <w:t xml:space="preserve">Parenthesis, </w:t>
      </w:r>
      <w:r w:rsidR="5A4F2D0C" w:rsidRPr="42B4E9CA">
        <w:t>Exponible</w:t>
      </w:r>
      <w:r w:rsidRPr="42B4E9CA">
        <w:t xml:space="preserve">, Multiplication, </w:t>
      </w:r>
      <w:r w:rsidR="1DA368C7" w:rsidRPr="42B4E9CA">
        <w:t>Division</w:t>
      </w:r>
      <w:r w:rsidRPr="42B4E9CA">
        <w:t>, Addition</w:t>
      </w:r>
      <w:r w:rsidR="7AFCBA73" w:rsidRPr="42B4E9CA">
        <w:t xml:space="preserve">, </w:t>
      </w:r>
      <w:r w:rsidR="7B86B3A3" w:rsidRPr="42B4E9CA">
        <w:t>Subtraction</w:t>
      </w:r>
    </w:p>
    <w:p w14:paraId="164197A1" w14:textId="0670A1DF" w:rsidR="09603D6B" w:rsidRDefault="09603D6B" w:rsidP="42B4E9CA">
      <w:pPr>
        <w:pStyle w:val="BodyText"/>
        <w:numPr>
          <w:ilvl w:val="0"/>
          <w:numId w:val="24"/>
        </w:numPr>
        <w:spacing w:line="240" w:lineRule="auto"/>
        <w:rPr>
          <w:b/>
          <w:bCs/>
        </w:rPr>
      </w:pPr>
      <w:r w:rsidRPr="42B4E9CA">
        <w:rPr>
          <w:b/>
          <w:bCs/>
        </w:rPr>
        <w:t>GUI</w:t>
      </w:r>
      <w:r w:rsidR="565273CF" w:rsidRPr="42B4E9CA">
        <w:rPr>
          <w:b/>
          <w:bCs/>
        </w:rPr>
        <w:t xml:space="preserve">: </w:t>
      </w:r>
    </w:p>
    <w:p w14:paraId="39BCDBFA" w14:textId="4556978C" w:rsidR="09603D6B" w:rsidRDefault="09603D6B" w:rsidP="42B4E9CA">
      <w:pPr>
        <w:pStyle w:val="BodyText"/>
        <w:numPr>
          <w:ilvl w:val="1"/>
          <w:numId w:val="24"/>
        </w:numPr>
        <w:spacing w:line="240" w:lineRule="auto"/>
      </w:pPr>
      <w:r w:rsidRPr="42B4E9CA">
        <w:t>Graphical User Interface</w:t>
      </w:r>
    </w:p>
    <w:p w14:paraId="550BB266" w14:textId="77777777" w:rsidR="00464E62" w:rsidRPr="00F17758" w:rsidRDefault="00464E62">
      <w:pPr>
        <w:pStyle w:val="Heading2"/>
      </w:pPr>
      <w:bookmarkStart w:id="4" w:name="_Toc5537891"/>
      <w:r>
        <w:t>References</w:t>
      </w:r>
      <w:bookmarkEnd w:id="4"/>
    </w:p>
    <w:p w14:paraId="7CAB8EDD" w14:textId="79ECFACB" w:rsidR="2C5DCDA7" w:rsidRDefault="2C5DCDA7" w:rsidP="42B4E9CA">
      <w:pPr>
        <w:pStyle w:val="BodyText"/>
      </w:pPr>
      <w:r w:rsidRPr="42B4E9CA">
        <w:t>The project requirements provided by the instructor will dictate large amounts of the functional requirements for this project.</w:t>
      </w:r>
    </w:p>
    <w:p w14:paraId="56FB2B26" w14:textId="77777777" w:rsidR="00464E62" w:rsidRPr="00F17758" w:rsidRDefault="00464E62">
      <w:pPr>
        <w:pStyle w:val="Heading2"/>
      </w:pPr>
      <w:bookmarkStart w:id="5" w:name="_Toc5537892"/>
      <w:r>
        <w:t>Overview</w:t>
      </w:r>
      <w:bookmarkEnd w:id="5"/>
    </w:p>
    <w:p w14:paraId="726B3F24" w14:textId="76FC3526" w:rsidR="0681DA1D" w:rsidRDefault="0681DA1D" w:rsidP="42B4E9CA">
      <w:pPr>
        <w:pStyle w:val="BodyText"/>
      </w:pPr>
      <w:r w:rsidRPr="42B4E9CA">
        <w:t xml:space="preserve">The following pages </w:t>
      </w:r>
      <w:r w:rsidR="6A01AF40" w:rsidRPr="42B4E9CA">
        <w:t xml:space="preserve">describe the </w:t>
      </w:r>
      <w:r w:rsidR="60E4E33F" w:rsidRPr="42B4E9CA">
        <w:t xml:space="preserve">use cases, constraints, and functionality of our basic calculator. </w:t>
      </w:r>
      <w:r w:rsidR="61691561" w:rsidRPr="42B4E9CA">
        <w:t>Interfaces, operations, basic functionality, and various constraints will be explored in depth.</w:t>
      </w:r>
      <w:r w:rsidR="6F1C8A2E" w:rsidRPr="42B4E9CA">
        <w:t xml:space="preserve"> </w:t>
      </w:r>
      <w:r w:rsidR="4834B9AA" w:rsidRPr="42B4E9CA">
        <w:t xml:space="preserve">Section 2 of our document gives an overall description of the project requirements. Section 3 goes more in depth in describing what each requirement is. Section 4 </w:t>
      </w:r>
      <w:r w:rsidR="42C11E12" w:rsidRPr="42B4E9CA">
        <w:t xml:space="preserve">goes requirement by requirement and assigns them importance. </w:t>
      </w:r>
      <w:r w:rsidR="2049257C" w:rsidRPr="42B4E9CA">
        <w:t xml:space="preserve">Overall, this outlines the requirements for constructing this project. </w:t>
      </w:r>
    </w:p>
    <w:p w14:paraId="0CA410B3" w14:textId="67B472FF" w:rsidR="42B4E9CA" w:rsidRDefault="42B4E9CA" w:rsidP="42B4E9CA">
      <w:pPr>
        <w:pStyle w:val="BodyText"/>
      </w:pPr>
    </w:p>
    <w:p w14:paraId="019460D0" w14:textId="19A2E109" w:rsidR="00464E62" w:rsidRPr="00F17758" w:rsidRDefault="00464E62">
      <w:pPr>
        <w:pStyle w:val="Heading1"/>
      </w:pPr>
      <w:bookmarkStart w:id="6" w:name="_Toc5537893"/>
      <w:r>
        <w:t>Overall Description</w:t>
      </w:r>
      <w:bookmarkEnd w:id="6"/>
    </w:p>
    <w:p w14:paraId="6782DCC4" w14:textId="77777777" w:rsidR="00464E62" w:rsidRPr="00F17758" w:rsidRDefault="00464E62">
      <w:pPr>
        <w:pStyle w:val="Heading2"/>
      </w:pPr>
      <w:bookmarkStart w:id="7" w:name="_Toc5537894"/>
      <w:r>
        <w:t>Product perspective</w:t>
      </w:r>
      <w:bookmarkEnd w:id="7"/>
    </w:p>
    <w:p w14:paraId="44291ADF" w14:textId="43ED5045" w:rsidR="2FB5E026" w:rsidRPr="004720E1" w:rsidRDefault="2FB5E026" w:rsidP="42B4E9CA">
      <w:pPr>
        <w:rPr>
          <w:color w:val="000000" w:themeColor="text1"/>
        </w:rPr>
      </w:pPr>
      <w:r w:rsidRPr="42B4E9CA">
        <w:t>This calculator software is a standalone application that allows users to perform arithmetic and</w:t>
      </w:r>
      <w:r w:rsidR="4DAD37F0" w:rsidRPr="42B4E9CA">
        <w:t xml:space="preserve"> </w:t>
      </w:r>
      <w:r>
        <w:tab/>
      </w:r>
      <w:r w:rsidR="75AA40CC" w:rsidRPr="42B4E9CA">
        <w:t xml:space="preserve">         </w:t>
      </w:r>
      <w:r>
        <w:tab/>
      </w:r>
      <w:r w:rsidR="75AA40CC" w:rsidRPr="42B4E9CA">
        <w:t xml:space="preserve"> </w:t>
      </w:r>
      <w:r w:rsidRPr="004720E1">
        <w:rPr>
          <w:color w:val="000000" w:themeColor="text1"/>
        </w:rPr>
        <w:t xml:space="preserve">mathematical operations on equations entered by the user. This </w:t>
      </w:r>
      <w:r w:rsidR="5413CE54" w:rsidRPr="004720E1">
        <w:rPr>
          <w:color w:val="000000" w:themeColor="text1"/>
        </w:rPr>
        <w:t>software</w:t>
      </w:r>
      <w:r w:rsidRPr="004720E1">
        <w:rPr>
          <w:color w:val="000000" w:themeColor="text1"/>
        </w:rPr>
        <w:t xml:space="preserve"> operate</w:t>
      </w:r>
      <w:r w:rsidR="50E79FAF" w:rsidRPr="004720E1">
        <w:rPr>
          <w:color w:val="000000" w:themeColor="text1"/>
        </w:rPr>
        <w:t>s independently and</w:t>
      </w:r>
      <w:r w:rsidR="004720E1" w:rsidRPr="004720E1">
        <w:rPr>
          <w:color w:val="000000" w:themeColor="text1"/>
        </w:rPr>
        <w:t xml:space="preserve"> </w:t>
      </w:r>
      <w:r w:rsidR="50E79FAF" w:rsidRPr="004720E1">
        <w:rPr>
          <w:color w:val="000000" w:themeColor="text1"/>
        </w:rPr>
        <w:t>doesn’t require any external system or software</w:t>
      </w:r>
      <w:r w:rsidR="54F29DEB" w:rsidRPr="004720E1">
        <w:rPr>
          <w:color w:val="000000" w:themeColor="text1"/>
        </w:rPr>
        <w:t xml:space="preserve">. </w:t>
      </w:r>
    </w:p>
    <w:p w14:paraId="225C4154" w14:textId="77777777" w:rsidR="00464E62" w:rsidRPr="004720E1" w:rsidRDefault="00464E62" w:rsidP="5242AC76">
      <w:pPr>
        <w:pStyle w:val="Heading3"/>
        <w:rPr>
          <w:color w:val="000000" w:themeColor="text1"/>
        </w:rPr>
      </w:pPr>
      <w:bookmarkStart w:id="8" w:name="_Toc5537895"/>
      <w:r w:rsidRPr="004720E1">
        <w:rPr>
          <w:color w:val="000000" w:themeColor="text1"/>
        </w:rPr>
        <w:t xml:space="preserve">System </w:t>
      </w:r>
      <w:bookmarkEnd w:id="8"/>
      <w:r w:rsidR="00F17758" w:rsidRPr="004720E1">
        <w:rPr>
          <w:color w:val="000000" w:themeColor="text1"/>
        </w:rPr>
        <w:t>Interfaces</w:t>
      </w:r>
    </w:p>
    <w:p w14:paraId="788536F8" w14:textId="460FD376" w:rsidR="32D90FB1" w:rsidRPr="004720E1" w:rsidRDefault="0F86BA68" w:rsidP="42B4E9CA">
      <w:pPr>
        <w:ind w:firstLine="720"/>
        <w:rPr>
          <w:color w:val="000000" w:themeColor="text1"/>
        </w:rPr>
      </w:pPr>
      <w:r w:rsidRPr="004720E1">
        <w:rPr>
          <w:color w:val="000000" w:themeColor="text1"/>
        </w:rPr>
        <w:t>N/A</w:t>
      </w:r>
      <w:r w:rsidR="32D90FB1" w:rsidRPr="004720E1">
        <w:rPr>
          <w:color w:val="000000" w:themeColor="text1"/>
        </w:rPr>
        <w:tab/>
      </w:r>
    </w:p>
    <w:p w14:paraId="484307E2" w14:textId="2AB0730F" w:rsidR="00464E62" w:rsidRPr="00F17758" w:rsidRDefault="00464E62">
      <w:pPr>
        <w:pStyle w:val="Heading3"/>
      </w:pPr>
      <w:bookmarkStart w:id="9" w:name="_Toc5537896"/>
      <w:r>
        <w:t>User Interfaces</w:t>
      </w:r>
      <w:bookmarkEnd w:id="9"/>
    </w:p>
    <w:p w14:paraId="4AB767A6" w14:textId="0908C2ED" w:rsidR="16DB94CF" w:rsidRDefault="16DB94CF" w:rsidP="42B4E9CA">
      <w:pPr>
        <w:pStyle w:val="ListParagraph"/>
        <w:numPr>
          <w:ilvl w:val="0"/>
          <w:numId w:val="29"/>
        </w:numPr>
      </w:pPr>
      <w:r w:rsidRPr="42B4E9CA">
        <w:t>User inputs the equatio</w:t>
      </w:r>
      <w:r w:rsidR="2B246A0E" w:rsidRPr="42B4E9CA">
        <w:t xml:space="preserve">n </w:t>
      </w:r>
      <w:r w:rsidR="33C4344B" w:rsidRPr="42B4E9CA">
        <w:t xml:space="preserve">via input line </w:t>
      </w:r>
    </w:p>
    <w:p w14:paraId="4E92572C" w14:textId="77777777" w:rsidR="00464E62" w:rsidRPr="00F17758" w:rsidRDefault="00464E62" w:rsidP="42B4E9CA">
      <w:pPr>
        <w:pStyle w:val="Heading3"/>
      </w:pPr>
      <w:bookmarkStart w:id="10" w:name="_Toc5537897"/>
      <w:r>
        <w:t>Hardware Interfaces</w:t>
      </w:r>
      <w:bookmarkEnd w:id="10"/>
    </w:p>
    <w:p w14:paraId="0216F46D" w14:textId="773607E7" w:rsidR="7F3D5144" w:rsidRDefault="21B21950" w:rsidP="42B4E9CA">
      <w:pPr>
        <w:ind w:firstLine="720"/>
      </w:pPr>
      <w:r w:rsidRPr="42B4E9CA">
        <w:t xml:space="preserve">N/A </w:t>
      </w:r>
    </w:p>
    <w:p w14:paraId="5F27064E" w14:textId="2820E9CE" w:rsidR="00464E62" w:rsidRPr="00F17758" w:rsidRDefault="00464E62">
      <w:pPr>
        <w:pStyle w:val="Heading3"/>
      </w:pPr>
      <w:bookmarkStart w:id="11" w:name="_Toc5537898"/>
      <w:r>
        <w:t>Software Interfaces</w:t>
      </w:r>
      <w:bookmarkEnd w:id="11"/>
    </w:p>
    <w:p w14:paraId="75EEE74D" w14:textId="14AE20C2" w:rsidR="15ED50CC" w:rsidRDefault="15ED50CC" w:rsidP="42B4E9CA">
      <w:pPr>
        <w:pStyle w:val="ListParagraph"/>
        <w:numPr>
          <w:ilvl w:val="0"/>
          <w:numId w:val="20"/>
        </w:numPr>
      </w:pPr>
      <w:r w:rsidRPr="42B4E9CA">
        <w:t xml:space="preserve">Interface with C++ Math library </w:t>
      </w:r>
    </w:p>
    <w:p w14:paraId="1674690F" w14:textId="77777777" w:rsidR="00464E62" w:rsidRPr="00F17758" w:rsidRDefault="00464E62">
      <w:pPr>
        <w:pStyle w:val="Heading3"/>
      </w:pPr>
      <w:bookmarkStart w:id="12" w:name="_Toc5537900"/>
      <w:r>
        <w:t>Memory Constraints</w:t>
      </w:r>
      <w:bookmarkEnd w:id="12"/>
    </w:p>
    <w:p w14:paraId="4FA6E3D3" w14:textId="1E7E96C4" w:rsidR="61A789C4" w:rsidRDefault="3DF71943" w:rsidP="42B4E9CA">
      <w:pPr>
        <w:pStyle w:val="ListParagraph"/>
        <w:numPr>
          <w:ilvl w:val="0"/>
          <w:numId w:val="8"/>
        </w:numPr>
      </w:pPr>
      <w:r w:rsidRPr="42B4E9CA">
        <w:t>Allocated memory by average user PC</w:t>
      </w:r>
    </w:p>
    <w:p w14:paraId="0AEF123C" w14:textId="77777777" w:rsidR="00464E62" w:rsidRPr="00F17758" w:rsidRDefault="00464E62">
      <w:pPr>
        <w:pStyle w:val="Heading3"/>
      </w:pPr>
      <w:bookmarkStart w:id="13" w:name="_Toc5537901"/>
      <w:r>
        <w:t>Operations</w:t>
      </w:r>
      <w:bookmarkEnd w:id="13"/>
    </w:p>
    <w:p w14:paraId="5DA48AD8" w14:textId="77B3BA3B" w:rsidR="07CFB09F" w:rsidRDefault="07CFB09F" w:rsidP="42B4E9CA">
      <w:pPr>
        <w:pStyle w:val="ListParagraph"/>
        <w:numPr>
          <w:ilvl w:val="0"/>
          <w:numId w:val="21"/>
        </w:numPr>
      </w:pPr>
      <w:r w:rsidRPr="42B4E9CA">
        <w:t>Addition</w:t>
      </w:r>
    </w:p>
    <w:p w14:paraId="521ECDD9" w14:textId="22524189" w:rsidR="07CFB09F" w:rsidRDefault="07CFB09F" w:rsidP="42B4E9CA">
      <w:pPr>
        <w:pStyle w:val="ListParagraph"/>
        <w:numPr>
          <w:ilvl w:val="0"/>
          <w:numId w:val="21"/>
        </w:numPr>
      </w:pPr>
      <w:r w:rsidRPr="42B4E9CA">
        <w:t xml:space="preserve">Subtraction </w:t>
      </w:r>
    </w:p>
    <w:p w14:paraId="20212F28" w14:textId="73A19172" w:rsidR="07CFB09F" w:rsidRDefault="07CFB09F" w:rsidP="42B4E9CA">
      <w:pPr>
        <w:pStyle w:val="ListParagraph"/>
        <w:numPr>
          <w:ilvl w:val="0"/>
          <w:numId w:val="21"/>
        </w:numPr>
      </w:pPr>
      <w:r w:rsidRPr="42B4E9CA">
        <w:t xml:space="preserve">Multiplication </w:t>
      </w:r>
    </w:p>
    <w:p w14:paraId="648C88F2" w14:textId="0FE69008" w:rsidR="07CFB09F" w:rsidRDefault="07CFB09F" w:rsidP="42B4E9CA">
      <w:pPr>
        <w:pStyle w:val="ListParagraph"/>
        <w:numPr>
          <w:ilvl w:val="0"/>
          <w:numId w:val="21"/>
        </w:numPr>
      </w:pPr>
      <w:r w:rsidRPr="42B4E9CA">
        <w:t xml:space="preserve">Division </w:t>
      </w:r>
    </w:p>
    <w:p w14:paraId="12A66AA0" w14:textId="2A5856A1" w:rsidR="07CFB09F" w:rsidRDefault="07CFB09F" w:rsidP="42B4E9CA">
      <w:pPr>
        <w:pStyle w:val="ListParagraph"/>
        <w:numPr>
          <w:ilvl w:val="0"/>
          <w:numId w:val="21"/>
        </w:numPr>
      </w:pPr>
      <w:r w:rsidRPr="42B4E9CA">
        <w:t xml:space="preserve">Exponentials </w:t>
      </w:r>
    </w:p>
    <w:p w14:paraId="68AF84E9" w14:textId="2A1F2386" w:rsidR="20CE5522" w:rsidRDefault="20CE5522" w:rsidP="42B4E9CA">
      <w:pPr>
        <w:pStyle w:val="ListParagraph"/>
        <w:numPr>
          <w:ilvl w:val="0"/>
          <w:numId w:val="21"/>
        </w:numPr>
      </w:pPr>
      <w:r w:rsidRPr="42B4E9CA">
        <w:lastRenderedPageBreak/>
        <w:t xml:space="preserve">Parenthesis handling </w:t>
      </w:r>
    </w:p>
    <w:p w14:paraId="534F10BB" w14:textId="22A81BED" w:rsidR="20CE5522" w:rsidRDefault="20CE5522" w:rsidP="42B4E9CA">
      <w:pPr>
        <w:pStyle w:val="ListParagraph"/>
        <w:numPr>
          <w:ilvl w:val="0"/>
          <w:numId w:val="21"/>
        </w:numPr>
      </w:pPr>
      <w:r w:rsidRPr="42B4E9CA">
        <w:t xml:space="preserve">Take equation from user as input </w:t>
      </w:r>
    </w:p>
    <w:p w14:paraId="767BD6D0" w14:textId="38E1C41F" w:rsidR="20CE5522" w:rsidRDefault="20CE5522" w:rsidP="42B4E9CA">
      <w:pPr>
        <w:pStyle w:val="ListParagraph"/>
        <w:numPr>
          <w:ilvl w:val="0"/>
          <w:numId w:val="21"/>
        </w:numPr>
      </w:pPr>
      <w:r w:rsidRPr="42B4E9CA">
        <w:t xml:space="preserve">Return solution or error </w:t>
      </w:r>
    </w:p>
    <w:p w14:paraId="109B3A9A" w14:textId="77777777" w:rsidR="00464E62" w:rsidRPr="00F17758" w:rsidRDefault="00464E62">
      <w:pPr>
        <w:pStyle w:val="Heading2"/>
      </w:pPr>
      <w:bookmarkStart w:id="14" w:name="_Toc5537902"/>
      <w:r>
        <w:t>Product functions</w:t>
      </w:r>
      <w:bookmarkEnd w:id="14"/>
    </w:p>
    <w:p w14:paraId="22A56E42" w14:textId="5A1908B1" w:rsidR="3A6C30FE" w:rsidRDefault="3A6C30FE" w:rsidP="42B4E9CA">
      <w:pPr>
        <w:pStyle w:val="ListParagraph"/>
        <w:numPr>
          <w:ilvl w:val="0"/>
          <w:numId w:val="28"/>
        </w:numPr>
      </w:pPr>
      <w:r w:rsidRPr="42B4E9CA">
        <w:t xml:space="preserve">Evaluate Equations </w:t>
      </w:r>
    </w:p>
    <w:p w14:paraId="07A4D74D" w14:textId="358798A7" w:rsidR="3A6C30FE" w:rsidRDefault="3A6C30FE" w:rsidP="42B4E9CA">
      <w:pPr>
        <w:pStyle w:val="ListParagraph"/>
        <w:numPr>
          <w:ilvl w:val="0"/>
          <w:numId w:val="28"/>
        </w:numPr>
      </w:pPr>
      <w:r w:rsidRPr="42B4E9CA">
        <w:t xml:space="preserve">Handles Input Errors </w:t>
      </w:r>
    </w:p>
    <w:p w14:paraId="2E23DF44" w14:textId="77777777" w:rsidR="00464E62" w:rsidRPr="00F17758" w:rsidRDefault="00464E62">
      <w:pPr>
        <w:pStyle w:val="Heading2"/>
      </w:pPr>
      <w:bookmarkStart w:id="15" w:name="_Toc5537903"/>
      <w:r>
        <w:t>User characteristics</w:t>
      </w:r>
      <w:bookmarkEnd w:id="15"/>
    </w:p>
    <w:p w14:paraId="7A09380D" w14:textId="7E41CC56" w:rsidR="1CEAD23C" w:rsidRDefault="1CEAD23C" w:rsidP="42B4E9CA">
      <w:pPr>
        <w:pStyle w:val="ListParagraph"/>
        <w:numPr>
          <w:ilvl w:val="0"/>
          <w:numId w:val="18"/>
        </w:numPr>
      </w:pPr>
      <w:r w:rsidRPr="42B4E9CA">
        <w:t xml:space="preserve">Capable of using a computer </w:t>
      </w:r>
    </w:p>
    <w:p w14:paraId="099705EA" w14:textId="6D5B514C" w:rsidR="1CEAD23C" w:rsidRDefault="1CEAD23C" w:rsidP="42B4E9CA">
      <w:pPr>
        <w:pStyle w:val="ListParagraph"/>
        <w:numPr>
          <w:ilvl w:val="0"/>
          <w:numId w:val="18"/>
        </w:numPr>
      </w:pPr>
      <w:r w:rsidRPr="42B4E9CA">
        <w:t xml:space="preserve">Understands basic arithmetic </w:t>
      </w:r>
    </w:p>
    <w:p w14:paraId="3F595AAB" w14:textId="4297F632" w:rsidR="1CEAD23C" w:rsidRDefault="1CEAD23C" w:rsidP="42B4E9CA">
      <w:pPr>
        <w:pStyle w:val="ListParagraph"/>
        <w:numPr>
          <w:ilvl w:val="0"/>
          <w:numId w:val="18"/>
        </w:numPr>
      </w:pPr>
      <w:r w:rsidRPr="42B4E9CA">
        <w:t xml:space="preserve">Literate </w:t>
      </w:r>
    </w:p>
    <w:p w14:paraId="31390BD2" w14:textId="33E3CD4D" w:rsidR="00464E62" w:rsidRPr="00F17758" w:rsidRDefault="00464E62">
      <w:pPr>
        <w:pStyle w:val="Heading2"/>
      </w:pPr>
      <w:bookmarkStart w:id="16" w:name="_Toc5537904"/>
      <w:r>
        <w:t>Constraints</w:t>
      </w:r>
      <w:bookmarkEnd w:id="16"/>
    </w:p>
    <w:p w14:paraId="532D7B0F" w14:textId="17F302F7" w:rsidR="132B3408" w:rsidRDefault="132B3408" w:rsidP="42B4E9CA">
      <w:pPr>
        <w:pStyle w:val="ListParagraph"/>
        <w:numPr>
          <w:ilvl w:val="0"/>
          <w:numId w:val="32"/>
        </w:numPr>
      </w:pPr>
      <w:r w:rsidRPr="42B4E9CA">
        <w:t>Must be coded in C++</w:t>
      </w:r>
    </w:p>
    <w:p w14:paraId="7EC8DBA9" w14:textId="76BB7F8F" w:rsidR="052D37AB" w:rsidRDefault="052D37AB" w:rsidP="42B4E9CA">
      <w:pPr>
        <w:pStyle w:val="ListParagraph"/>
        <w:numPr>
          <w:ilvl w:val="0"/>
          <w:numId w:val="32"/>
        </w:numPr>
      </w:pPr>
      <w:r w:rsidRPr="42B4E9CA">
        <w:t>Must be completed by due date</w:t>
      </w:r>
    </w:p>
    <w:p w14:paraId="1C78134D" w14:textId="730A6071" w:rsidR="052D37AB" w:rsidRDefault="052D37AB" w:rsidP="42B4E9CA">
      <w:pPr>
        <w:pStyle w:val="ListParagraph"/>
        <w:numPr>
          <w:ilvl w:val="0"/>
          <w:numId w:val="32"/>
        </w:numPr>
      </w:pPr>
      <w:r w:rsidRPr="42B4E9CA">
        <w:t>Must be uploaded to GitHub</w:t>
      </w:r>
    </w:p>
    <w:p w14:paraId="2176C5EF" w14:textId="7C0DAE6A" w:rsidR="054C67B6" w:rsidRDefault="054C67B6" w:rsidP="42B4E9CA">
      <w:pPr>
        <w:pStyle w:val="ListParagraph"/>
        <w:numPr>
          <w:ilvl w:val="0"/>
          <w:numId w:val="32"/>
        </w:numPr>
      </w:pPr>
      <w:r w:rsidRPr="42B4E9CA">
        <w:t>Must contain user manual</w:t>
      </w:r>
      <w:r w:rsidR="13CE063B" w:rsidRPr="42B4E9CA">
        <w:t xml:space="preserve"> </w:t>
      </w:r>
    </w:p>
    <w:p w14:paraId="74874224" w14:textId="77777777" w:rsidR="00464E62" w:rsidRPr="00F17758" w:rsidRDefault="00464E62">
      <w:pPr>
        <w:pStyle w:val="Heading2"/>
      </w:pPr>
      <w:bookmarkStart w:id="17" w:name="_Toc5537905"/>
      <w:r>
        <w:t>Assumptions and dependencies</w:t>
      </w:r>
      <w:bookmarkEnd w:id="17"/>
    </w:p>
    <w:p w14:paraId="2BCBC218" w14:textId="489DEB7A" w:rsidR="20C381AB" w:rsidRDefault="20C381AB" w:rsidP="42B4E9CA">
      <w:pPr>
        <w:pStyle w:val="ListParagraph"/>
        <w:numPr>
          <w:ilvl w:val="0"/>
          <w:numId w:val="27"/>
        </w:numPr>
      </w:pPr>
      <w:r w:rsidRPr="42B4E9CA">
        <w:t>We assume that we will have enough time to complete the project</w:t>
      </w:r>
    </w:p>
    <w:p w14:paraId="7957950C" w14:textId="19DD6D36" w:rsidR="473E3176" w:rsidRDefault="473E3176" w:rsidP="42B4E9CA">
      <w:pPr>
        <w:pStyle w:val="ListParagraph"/>
        <w:numPr>
          <w:ilvl w:val="0"/>
          <w:numId w:val="27"/>
        </w:numPr>
      </w:pPr>
      <w:r w:rsidRPr="42B4E9CA">
        <w:t xml:space="preserve">We assume that requirements will not change </w:t>
      </w:r>
    </w:p>
    <w:p w14:paraId="7A4A6DDD" w14:textId="471F045D" w:rsidR="097D3C5E" w:rsidRDefault="097D3C5E" w:rsidP="42B4E9CA">
      <w:pPr>
        <w:pStyle w:val="ListParagraph"/>
        <w:numPr>
          <w:ilvl w:val="0"/>
          <w:numId w:val="27"/>
        </w:numPr>
      </w:pPr>
      <w:r w:rsidRPr="42B4E9CA">
        <w:t xml:space="preserve">We are dependent on the constancy of the laws of arithmetic </w:t>
      </w:r>
    </w:p>
    <w:p w14:paraId="3D1181AB" w14:textId="2010B163" w:rsidR="383BBAA9" w:rsidRDefault="383BBAA9" w:rsidP="42B4E9CA">
      <w:pPr>
        <w:pStyle w:val="ListParagraph"/>
        <w:numPr>
          <w:ilvl w:val="0"/>
          <w:numId w:val="27"/>
        </w:numPr>
      </w:pPr>
      <w:r w:rsidRPr="42B4E9CA">
        <w:t xml:space="preserve">We assume </w:t>
      </w:r>
      <w:r w:rsidR="7BCE43C4" w:rsidRPr="42B4E9CA">
        <w:t>users have basic knowledge of arithmetic operations</w:t>
      </w:r>
      <w:r w:rsidR="2A2AC9C5" w:rsidRPr="42B4E9CA">
        <w:t xml:space="preserve"> </w:t>
      </w:r>
    </w:p>
    <w:p w14:paraId="04014A87" w14:textId="77777777" w:rsidR="00464E62" w:rsidRPr="00F17758" w:rsidRDefault="00464E62">
      <w:pPr>
        <w:pStyle w:val="Heading2"/>
      </w:pPr>
      <w:bookmarkStart w:id="18" w:name="_Toc5537906"/>
      <w:r>
        <w:t>Requirements subsets</w:t>
      </w:r>
      <w:bookmarkEnd w:id="18"/>
    </w:p>
    <w:p w14:paraId="555B39FA" w14:textId="659EDCA2" w:rsidR="12019F50" w:rsidRDefault="12019F50" w:rsidP="42B4E9CA">
      <w:pPr>
        <w:pStyle w:val="BodyText"/>
        <w:numPr>
          <w:ilvl w:val="0"/>
          <w:numId w:val="3"/>
        </w:numPr>
      </w:pPr>
      <w:r>
        <w:t xml:space="preserve">Expression Parsing </w:t>
      </w:r>
    </w:p>
    <w:p w14:paraId="47273863" w14:textId="02C60CB5" w:rsidR="12019F50" w:rsidRDefault="12019F50" w:rsidP="42B4E9CA">
      <w:pPr>
        <w:pStyle w:val="BodyText"/>
        <w:numPr>
          <w:ilvl w:val="0"/>
          <w:numId w:val="3"/>
        </w:numPr>
      </w:pPr>
      <w:r>
        <w:t xml:space="preserve">Operator Support </w:t>
      </w:r>
    </w:p>
    <w:p w14:paraId="411E8B0F" w14:textId="67E122E3" w:rsidR="12019F50" w:rsidRDefault="12019F50" w:rsidP="42B4E9CA">
      <w:pPr>
        <w:pStyle w:val="BodyText"/>
        <w:numPr>
          <w:ilvl w:val="0"/>
          <w:numId w:val="3"/>
        </w:numPr>
      </w:pPr>
      <w:r>
        <w:t xml:space="preserve">Handling Parenthesis </w:t>
      </w:r>
    </w:p>
    <w:p w14:paraId="39C49247" w14:textId="0760F9A0" w:rsidR="12019F50" w:rsidRDefault="12019F50" w:rsidP="42B4E9CA">
      <w:pPr>
        <w:pStyle w:val="BodyText"/>
        <w:numPr>
          <w:ilvl w:val="0"/>
          <w:numId w:val="3"/>
        </w:numPr>
      </w:pPr>
      <w:r>
        <w:t xml:space="preserve">Calculation Order </w:t>
      </w:r>
    </w:p>
    <w:p w14:paraId="58971A93" w14:textId="31A36E72" w:rsidR="12019F50" w:rsidRDefault="12019F50" w:rsidP="42B4E9CA">
      <w:pPr>
        <w:pStyle w:val="BodyText"/>
        <w:numPr>
          <w:ilvl w:val="0"/>
          <w:numId w:val="3"/>
        </w:numPr>
      </w:pPr>
      <w:r>
        <w:t xml:space="preserve">Error Handling </w:t>
      </w:r>
    </w:p>
    <w:p w14:paraId="2ACDB06F" w14:textId="77777777" w:rsidR="00464E62" w:rsidRPr="00F17758" w:rsidRDefault="00464E62">
      <w:pPr>
        <w:pStyle w:val="Heading1"/>
      </w:pPr>
      <w:bookmarkStart w:id="19" w:name="_Toc5537907"/>
      <w:r>
        <w:t>Specific Requirements</w:t>
      </w:r>
      <w:bookmarkEnd w:id="19"/>
      <w:r>
        <w:t xml:space="preserve"> </w:t>
      </w:r>
    </w:p>
    <w:p w14:paraId="1A58A7AD" w14:textId="77777777" w:rsidR="00464E62" w:rsidRPr="00F17758" w:rsidRDefault="00464E62" w:rsidP="42B4E9CA">
      <w:pPr>
        <w:pStyle w:val="Heading2"/>
      </w:pPr>
      <w:bookmarkStart w:id="20" w:name="_Toc5537908"/>
      <w:r>
        <w:t>Functionality</w:t>
      </w:r>
      <w:bookmarkEnd w:id="20"/>
    </w:p>
    <w:p w14:paraId="04A79AED" w14:textId="5E741ABA" w:rsidR="00464E62" w:rsidRPr="004720E1" w:rsidRDefault="46BE4AB6" w:rsidP="42B4E9CA">
      <w:pPr>
        <w:pStyle w:val="Heading3"/>
        <w:rPr>
          <w:rFonts w:ascii="Times New Roman" w:hAnsi="Times New Roman"/>
          <w:color w:val="000000" w:themeColor="text1"/>
        </w:rPr>
      </w:pPr>
      <w:r w:rsidRPr="004720E1">
        <w:rPr>
          <w:rFonts w:ascii="Times New Roman" w:hAnsi="Times New Roman"/>
          <w:color w:val="000000" w:themeColor="text1"/>
        </w:rPr>
        <w:t>Expression Parsing</w:t>
      </w:r>
    </w:p>
    <w:p w14:paraId="5DCED199" w14:textId="7FA07907" w:rsidR="28567AA4" w:rsidRPr="004720E1" w:rsidRDefault="28567AA4" w:rsidP="42B4E9C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720E1">
        <w:rPr>
          <w:color w:val="000000" w:themeColor="text1"/>
        </w:rPr>
        <w:t>Program must parse expressions with</w:t>
      </w:r>
      <w:r w:rsidR="2D5C3C93" w:rsidRPr="004720E1">
        <w:rPr>
          <w:color w:val="000000" w:themeColor="text1"/>
        </w:rPr>
        <w:t xml:space="preserve"> relative mathematical rules </w:t>
      </w:r>
      <w:r w:rsidR="61C1C3F5" w:rsidRPr="004720E1">
        <w:rPr>
          <w:color w:val="000000" w:themeColor="text1"/>
        </w:rPr>
        <w:t>considered</w:t>
      </w:r>
    </w:p>
    <w:p w14:paraId="5B427DB3" w14:textId="5D97B40A" w:rsidR="46BE4AB6" w:rsidRPr="004720E1" w:rsidRDefault="46BE4AB6" w:rsidP="42B4E9CA">
      <w:pPr>
        <w:rPr>
          <w:i/>
          <w:iCs/>
          <w:color w:val="000000" w:themeColor="text1"/>
        </w:rPr>
      </w:pPr>
      <w:r w:rsidRPr="004720E1">
        <w:rPr>
          <w:i/>
          <w:iCs/>
          <w:color w:val="000000" w:themeColor="text1"/>
        </w:rPr>
        <w:t>3.1.2</w:t>
      </w:r>
      <w:r w:rsidRPr="004720E1">
        <w:rPr>
          <w:color w:val="000000" w:themeColor="text1"/>
        </w:rPr>
        <w:tab/>
      </w:r>
      <w:r w:rsidRPr="004720E1">
        <w:rPr>
          <w:i/>
          <w:iCs/>
          <w:color w:val="000000" w:themeColor="text1"/>
        </w:rPr>
        <w:t>Operator Support</w:t>
      </w:r>
    </w:p>
    <w:p w14:paraId="2F29FB22" w14:textId="56F13710" w:rsidR="1A4985D4" w:rsidRPr="004720E1" w:rsidRDefault="2693806B" w:rsidP="42B4E9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720E1">
        <w:rPr>
          <w:color w:val="000000" w:themeColor="text1"/>
        </w:rPr>
        <w:t xml:space="preserve">Program must be able to recognize and </w:t>
      </w:r>
      <w:r w:rsidR="1A4985D4" w:rsidRPr="004720E1">
        <w:rPr>
          <w:color w:val="000000" w:themeColor="text1"/>
        </w:rPr>
        <w:t>handle the following operations:</w:t>
      </w:r>
      <w:r w:rsidR="165ED927" w:rsidRPr="004720E1">
        <w:rPr>
          <w:color w:val="000000" w:themeColor="text1"/>
        </w:rPr>
        <w:t xml:space="preserve"> </w:t>
      </w:r>
      <w:r w:rsidR="07B16BAB" w:rsidRPr="004720E1">
        <w:rPr>
          <w:color w:val="000000" w:themeColor="text1"/>
        </w:rPr>
        <w:t>Addition (</w:t>
      </w:r>
      <w:r w:rsidR="1A4985D4" w:rsidRPr="004720E1">
        <w:rPr>
          <w:color w:val="000000" w:themeColor="text1"/>
        </w:rPr>
        <w:t>+</w:t>
      </w:r>
      <w:r w:rsidR="48291D15" w:rsidRPr="004720E1">
        <w:rPr>
          <w:color w:val="000000" w:themeColor="text1"/>
        </w:rPr>
        <w:t>)</w:t>
      </w:r>
      <w:r w:rsidR="1A4985D4" w:rsidRPr="004720E1">
        <w:rPr>
          <w:color w:val="000000" w:themeColor="text1"/>
        </w:rPr>
        <w:t xml:space="preserve">, </w:t>
      </w:r>
      <w:r w:rsidR="5812C616" w:rsidRPr="004720E1">
        <w:rPr>
          <w:color w:val="000000" w:themeColor="text1"/>
        </w:rPr>
        <w:t>Subtraction (</w:t>
      </w:r>
      <w:r w:rsidR="1A4985D4" w:rsidRPr="004720E1">
        <w:rPr>
          <w:color w:val="000000" w:themeColor="text1"/>
        </w:rPr>
        <w:t>-</w:t>
      </w:r>
      <w:r w:rsidR="4AFF2FA7" w:rsidRPr="004720E1">
        <w:rPr>
          <w:color w:val="000000" w:themeColor="text1"/>
        </w:rPr>
        <w:t>)</w:t>
      </w:r>
      <w:r w:rsidR="1A4985D4" w:rsidRPr="004720E1">
        <w:rPr>
          <w:color w:val="000000" w:themeColor="text1"/>
        </w:rPr>
        <w:t xml:space="preserve">, </w:t>
      </w:r>
      <w:r w:rsidR="1BEDB877" w:rsidRPr="004720E1">
        <w:rPr>
          <w:color w:val="000000" w:themeColor="text1"/>
        </w:rPr>
        <w:t>Multiplication (</w:t>
      </w:r>
      <w:r w:rsidR="1A4985D4" w:rsidRPr="004720E1">
        <w:rPr>
          <w:color w:val="000000" w:themeColor="text1"/>
        </w:rPr>
        <w:t>*</w:t>
      </w:r>
      <w:r w:rsidR="6BE57FB4" w:rsidRPr="004720E1">
        <w:rPr>
          <w:color w:val="000000" w:themeColor="text1"/>
        </w:rPr>
        <w:t>)</w:t>
      </w:r>
      <w:r w:rsidR="1A4985D4" w:rsidRPr="004720E1">
        <w:rPr>
          <w:color w:val="000000" w:themeColor="text1"/>
        </w:rPr>
        <w:t xml:space="preserve">, </w:t>
      </w:r>
      <w:r w:rsidR="7F3BD0FD" w:rsidRPr="004720E1">
        <w:rPr>
          <w:color w:val="000000" w:themeColor="text1"/>
        </w:rPr>
        <w:t>Division (</w:t>
      </w:r>
      <w:r w:rsidR="1A4985D4" w:rsidRPr="004720E1">
        <w:rPr>
          <w:color w:val="000000" w:themeColor="text1"/>
        </w:rPr>
        <w:t>/</w:t>
      </w:r>
      <w:r w:rsidR="678418C8" w:rsidRPr="004720E1">
        <w:rPr>
          <w:color w:val="000000" w:themeColor="text1"/>
        </w:rPr>
        <w:t>)</w:t>
      </w:r>
      <w:r w:rsidR="1A4985D4" w:rsidRPr="004720E1">
        <w:rPr>
          <w:color w:val="000000" w:themeColor="text1"/>
        </w:rPr>
        <w:t xml:space="preserve">, </w:t>
      </w:r>
      <w:r w:rsidR="394EBC2A" w:rsidRPr="004720E1">
        <w:rPr>
          <w:color w:val="000000" w:themeColor="text1"/>
        </w:rPr>
        <w:t>Mo</w:t>
      </w:r>
      <w:r w:rsidR="10EB3D8F" w:rsidRPr="004720E1">
        <w:rPr>
          <w:color w:val="000000" w:themeColor="text1"/>
        </w:rPr>
        <w:t>dulo (</w:t>
      </w:r>
      <w:r w:rsidR="1A4985D4" w:rsidRPr="004720E1">
        <w:rPr>
          <w:color w:val="000000" w:themeColor="text1"/>
        </w:rPr>
        <w:t>%</w:t>
      </w:r>
      <w:r w:rsidR="09754584" w:rsidRPr="004720E1">
        <w:rPr>
          <w:color w:val="000000" w:themeColor="text1"/>
        </w:rPr>
        <w:t>)</w:t>
      </w:r>
      <w:r w:rsidR="1A4985D4" w:rsidRPr="004720E1">
        <w:rPr>
          <w:color w:val="000000" w:themeColor="text1"/>
        </w:rPr>
        <w:t>,</w:t>
      </w:r>
      <w:r w:rsidR="4C138946" w:rsidRPr="004720E1">
        <w:rPr>
          <w:color w:val="000000" w:themeColor="text1"/>
        </w:rPr>
        <w:t xml:space="preserve"> </w:t>
      </w:r>
      <w:r w:rsidR="2366B999" w:rsidRPr="004720E1">
        <w:rPr>
          <w:color w:val="000000" w:themeColor="text1"/>
        </w:rPr>
        <w:t xml:space="preserve">and </w:t>
      </w:r>
      <w:r w:rsidR="3DA2E5DF" w:rsidRPr="004720E1">
        <w:rPr>
          <w:color w:val="000000" w:themeColor="text1"/>
        </w:rPr>
        <w:t>Exponentiation</w:t>
      </w:r>
      <w:r w:rsidR="1A4985D4" w:rsidRPr="004720E1">
        <w:rPr>
          <w:color w:val="000000" w:themeColor="text1"/>
        </w:rPr>
        <w:t xml:space="preserve"> </w:t>
      </w:r>
      <w:r w:rsidR="7F03C600" w:rsidRPr="004720E1">
        <w:rPr>
          <w:color w:val="000000" w:themeColor="text1"/>
        </w:rPr>
        <w:t>(</w:t>
      </w:r>
      <w:r w:rsidR="1A4985D4" w:rsidRPr="004720E1">
        <w:rPr>
          <w:color w:val="000000" w:themeColor="text1"/>
        </w:rPr>
        <w:t>^</w:t>
      </w:r>
      <w:r w:rsidR="1FEB8D4C" w:rsidRPr="004720E1">
        <w:rPr>
          <w:color w:val="000000" w:themeColor="text1"/>
        </w:rPr>
        <w:t>)</w:t>
      </w:r>
    </w:p>
    <w:p w14:paraId="0000A89E" w14:textId="495B0B9E" w:rsidR="46BE4AB6" w:rsidRPr="004720E1" w:rsidRDefault="46BE4AB6" w:rsidP="42B4E9CA">
      <w:pPr>
        <w:rPr>
          <w:i/>
          <w:iCs/>
          <w:color w:val="000000" w:themeColor="text1"/>
        </w:rPr>
      </w:pPr>
      <w:r w:rsidRPr="004720E1">
        <w:rPr>
          <w:i/>
          <w:iCs/>
          <w:color w:val="000000" w:themeColor="text1"/>
        </w:rPr>
        <w:t>3.1.3</w:t>
      </w:r>
      <w:r w:rsidRPr="004720E1">
        <w:rPr>
          <w:color w:val="000000" w:themeColor="text1"/>
        </w:rPr>
        <w:tab/>
      </w:r>
      <w:r w:rsidRPr="004720E1">
        <w:rPr>
          <w:i/>
          <w:iCs/>
          <w:color w:val="000000" w:themeColor="text1"/>
        </w:rPr>
        <w:t>Handling Parenthesis</w:t>
      </w:r>
    </w:p>
    <w:p w14:paraId="3B603496" w14:textId="00B8E642" w:rsidR="2E6C5635" w:rsidRPr="004720E1" w:rsidRDefault="2E6C5635" w:rsidP="42B4E9C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720E1">
        <w:rPr>
          <w:color w:val="000000" w:themeColor="text1"/>
        </w:rPr>
        <w:t>Program must recognize precedence determined by parenthesis, and evaluate according</w:t>
      </w:r>
      <w:r w:rsidRPr="004720E1">
        <w:rPr>
          <w:color w:val="000000" w:themeColor="text1"/>
        </w:rPr>
        <w:tab/>
      </w:r>
    </w:p>
    <w:p w14:paraId="78D54DC4" w14:textId="4D24BC3C" w:rsidR="00464E62" w:rsidRPr="004720E1" w:rsidRDefault="42542D4E" w:rsidP="42B4E9CA">
      <w:pPr>
        <w:rPr>
          <w:color w:val="000000" w:themeColor="text1"/>
        </w:rPr>
      </w:pPr>
      <w:r w:rsidRPr="004720E1">
        <w:rPr>
          <w:i/>
          <w:iCs/>
          <w:color w:val="000000" w:themeColor="text1"/>
        </w:rPr>
        <w:t xml:space="preserve">3.1.4 </w:t>
      </w:r>
      <w:r w:rsidR="00464E62" w:rsidRPr="004720E1">
        <w:rPr>
          <w:color w:val="000000" w:themeColor="text1"/>
        </w:rPr>
        <w:tab/>
      </w:r>
      <w:r w:rsidRPr="004720E1">
        <w:rPr>
          <w:i/>
          <w:iCs/>
          <w:color w:val="000000" w:themeColor="text1"/>
        </w:rPr>
        <w:t>Calculation Order:</w:t>
      </w:r>
      <w:r w:rsidRPr="004720E1">
        <w:rPr>
          <w:color w:val="000000" w:themeColor="text1"/>
        </w:rPr>
        <w:t xml:space="preserve"> </w:t>
      </w:r>
    </w:p>
    <w:p w14:paraId="47241824" w14:textId="5BC80819" w:rsidR="00464E62" w:rsidRPr="00F17758" w:rsidRDefault="42542D4E" w:rsidP="42B4E9CA">
      <w:pPr>
        <w:pStyle w:val="ListParagraph"/>
        <w:numPr>
          <w:ilvl w:val="0"/>
          <w:numId w:val="26"/>
        </w:numPr>
      </w:pPr>
      <w:r w:rsidRPr="004720E1">
        <w:rPr>
          <w:color w:val="000000" w:themeColor="text1"/>
        </w:rPr>
        <w:t xml:space="preserve">Decides which </w:t>
      </w:r>
      <w:r w:rsidRPr="42B4E9CA">
        <w:t>operation should be calculated first while going through the equation. Brackets &gt; exponential &gt; multiplying</w:t>
      </w:r>
      <w:r w:rsidR="6486197A" w:rsidRPr="42B4E9CA">
        <w:t>,</w:t>
      </w:r>
      <w:r w:rsidRPr="42B4E9CA">
        <w:t xml:space="preserve"> dividing</w:t>
      </w:r>
      <w:r w:rsidR="113F95F9" w:rsidRPr="42B4E9CA">
        <w:t>, or modulo</w:t>
      </w:r>
      <w:r w:rsidRPr="42B4E9CA">
        <w:t xml:space="preserve"> &gt; and finally adding </w:t>
      </w:r>
      <w:r w:rsidR="4BE6F257" w:rsidRPr="42B4E9CA">
        <w:t>or</w:t>
      </w:r>
      <w:r w:rsidRPr="42B4E9CA">
        <w:t xml:space="preserve"> subtracting</w:t>
      </w:r>
    </w:p>
    <w:p w14:paraId="51B74A13" w14:textId="0F71EBDB" w:rsidR="00464E62" w:rsidRPr="00F17758" w:rsidRDefault="4B998199" w:rsidP="42B4E9CA">
      <w:pPr>
        <w:pStyle w:val="ListParagraph"/>
        <w:numPr>
          <w:ilvl w:val="0"/>
          <w:numId w:val="26"/>
        </w:numPr>
      </w:pPr>
      <w:r w:rsidRPr="42B4E9CA">
        <w:t>O</w:t>
      </w:r>
      <w:r w:rsidR="39762FDE" w:rsidRPr="42B4E9CA">
        <w:t xml:space="preserve">perations who have the same priority will be solved from left to right </w:t>
      </w:r>
    </w:p>
    <w:p w14:paraId="6708D530" w14:textId="63537236" w:rsidR="00464E62" w:rsidRPr="00F17758" w:rsidRDefault="42542D4E" w:rsidP="42B4E9CA">
      <w:r w:rsidRPr="42B4E9CA">
        <w:rPr>
          <w:i/>
          <w:iCs/>
        </w:rPr>
        <w:t xml:space="preserve">3.1.5 </w:t>
      </w:r>
      <w:r w:rsidR="00464E62">
        <w:tab/>
      </w:r>
      <w:r w:rsidRPr="42B4E9CA">
        <w:rPr>
          <w:i/>
          <w:iCs/>
        </w:rPr>
        <w:t xml:space="preserve">Error Handling: </w:t>
      </w:r>
    </w:p>
    <w:p w14:paraId="72A8193F" w14:textId="704EB500" w:rsidR="00464E62" w:rsidRPr="00F17758" w:rsidRDefault="42542D4E" w:rsidP="42B4E9CA">
      <w:pPr>
        <w:pStyle w:val="ListParagraph"/>
        <w:numPr>
          <w:ilvl w:val="0"/>
          <w:numId w:val="26"/>
        </w:numPr>
      </w:pPr>
      <w:r w:rsidRPr="42B4E9CA">
        <w:t xml:space="preserve">While parsing checks for any form of error. </w:t>
      </w:r>
      <w:r w:rsidR="35921881" w:rsidRPr="42B4E9CA">
        <w:t>Examples include t</w:t>
      </w:r>
      <w:r w:rsidRPr="42B4E9CA">
        <w:t xml:space="preserve">oo many operations signed, too little operation signs, dividing by zero, square root of a negative. </w:t>
      </w:r>
    </w:p>
    <w:p w14:paraId="2CEF24A1" w14:textId="12EE1438" w:rsidR="00464E62" w:rsidRPr="00F17758" w:rsidRDefault="7392F32E" w:rsidP="42B4E9CA">
      <w:pPr>
        <w:pStyle w:val="ListParagraph"/>
        <w:numPr>
          <w:ilvl w:val="0"/>
          <w:numId w:val="26"/>
        </w:numPr>
      </w:pPr>
      <w:r w:rsidRPr="42B4E9CA">
        <w:t>I</w:t>
      </w:r>
      <w:r w:rsidR="42542D4E" w:rsidRPr="42B4E9CA">
        <w:t xml:space="preserve">nforms the user about the error and </w:t>
      </w:r>
      <w:r w:rsidR="1DB92D82" w:rsidRPr="42B4E9CA">
        <w:t xml:space="preserve">lets the user </w:t>
      </w:r>
      <w:r w:rsidR="42542D4E" w:rsidRPr="42B4E9CA">
        <w:t xml:space="preserve">adjust the equation accordingly.  </w:t>
      </w:r>
    </w:p>
    <w:p w14:paraId="6D5D069B" w14:textId="77777777" w:rsidR="00464E62" w:rsidRPr="00F17758" w:rsidRDefault="00464E62">
      <w:pPr>
        <w:pStyle w:val="Heading2"/>
      </w:pPr>
      <w:bookmarkStart w:id="21" w:name="_Toc492796467"/>
      <w:bookmarkStart w:id="22" w:name="_Toc5537910"/>
      <w:r>
        <w:lastRenderedPageBreak/>
        <w:t xml:space="preserve">Use-Case </w:t>
      </w:r>
      <w:bookmarkEnd w:id="21"/>
      <w:r>
        <w:t>Specifications</w:t>
      </w:r>
      <w:bookmarkEnd w:id="22"/>
    </w:p>
    <w:p w14:paraId="2438F560" w14:textId="2A0B4455" w:rsidR="1A62C35A" w:rsidRDefault="1A62C35A" w:rsidP="42B4E9CA">
      <w:pPr>
        <w:pStyle w:val="BodyText"/>
        <w:rPr>
          <w:color w:val="00B050"/>
        </w:rPr>
      </w:pPr>
      <w:r>
        <w:rPr>
          <w:noProof/>
        </w:rPr>
        <w:drawing>
          <wp:inline distT="0" distB="0" distL="0" distR="0" wp14:anchorId="7312CD4E" wp14:editId="478F5742">
            <wp:extent cx="4572000" cy="2733675"/>
            <wp:effectExtent l="0" t="0" r="0" b="0"/>
            <wp:docPr id="2111517620" name="Picture 211151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58BF73" w:rsidRPr="42B4E9CA">
        <w:rPr>
          <w:color w:val="FF0000"/>
        </w:rPr>
        <w:t xml:space="preserve"> </w:t>
      </w:r>
    </w:p>
    <w:p w14:paraId="5DD03629" w14:textId="77777777" w:rsidR="00464E62" w:rsidRPr="00F17758" w:rsidRDefault="00464E62">
      <w:pPr>
        <w:pStyle w:val="Heading2"/>
      </w:pPr>
      <w:bookmarkStart w:id="23" w:name="_Toc492796468"/>
      <w:bookmarkStart w:id="24" w:name="_Toc5537911"/>
      <w:r>
        <w:t>Supplementary Requirements</w:t>
      </w:r>
      <w:bookmarkEnd w:id="23"/>
      <w:bookmarkEnd w:id="24"/>
      <w:r>
        <w:t xml:space="preserve"> </w:t>
      </w:r>
    </w:p>
    <w:p w14:paraId="72209028" w14:textId="41CE062F" w:rsidR="00464E62" w:rsidRPr="00F17758" w:rsidRDefault="48822460" w:rsidP="42B4E9CA">
      <w:pPr>
        <w:pStyle w:val="BodyText"/>
        <w:ind w:left="0" w:firstLine="720"/>
      </w:pPr>
      <w:r w:rsidRPr="42B4E9CA">
        <w:t xml:space="preserve">The project will be coded and compiled in C++. Any GUIs created for user </w:t>
      </w:r>
      <w:r w:rsidR="35A275B4" w:rsidRPr="42B4E9CA">
        <w:t xml:space="preserve">interactions will also be coded </w:t>
      </w:r>
      <w:r w:rsidR="00464E62">
        <w:tab/>
      </w:r>
      <w:r w:rsidR="35A275B4" w:rsidRPr="42B4E9CA">
        <w:t xml:space="preserve">in C++. The </w:t>
      </w:r>
      <w:r w:rsidR="1E740202" w:rsidRPr="42B4E9CA">
        <w:t>code will be maintained on a GitHub repository</w:t>
      </w:r>
      <w:r w:rsidR="4E96B8B4" w:rsidRPr="42B4E9CA">
        <w:t>.</w:t>
      </w:r>
      <w:r w:rsidR="1132EC71" w:rsidRPr="42B4E9CA">
        <w:t xml:space="preserve"> </w:t>
      </w:r>
    </w:p>
    <w:p w14:paraId="66474D9C" w14:textId="77777777" w:rsidR="00464E62" w:rsidRPr="00F17758" w:rsidRDefault="00464E62">
      <w:pPr>
        <w:pStyle w:val="Heading1"/>
      </w:pPr>
      <w:bookmarkStart w:id="25" w:name="_Toc5537912"/>
      <w:r>
        <w:t xml:space="preserve">Classification of </w:t>
      </w:r>
      <w:r w:rsidR="00F17758">
        <w:t>Functional</w:t>
      </w:r>
      <w:r>
        <w:t xml:space="preserve"> Requirements</w:t>
      </w:r>
      <w:bookmarkEnd w:id="25"/>
    </w:p>
    <w:tbl>
      <w:tblPr>
        <w:tblW w:w="9072" w:type="dxa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7"/>
        <w:gridCol w:w="1985"/>
      </w:tblGrid>
      <w:tr w:rsidR="00464E62" w:rsidRPr="00F17758" w14:paraId="6CFBFD74" w14:textId="77777777" w:rsidTr="42B4E9CA">
        <w:trPr>
          <w:trHeight w:val="484"/>
        </w:trPr>
        <w:tc>
          <w:tcPr>
            <w:tcW w:w="70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E8FF23C" w14:textId="77777777" w:rsidR="00464E62" w:rsidRPr="00F17758" w:rsidRDefault="00464E62" w:rsidP="5242AC76">
            <w:pPr>
              <w:pStyle w:val="Footer"/>
              <w:spacing w:before="120" w:after="120"/>
              <w:rPr>
                <w:rFonts w:ascii="Arial" w:hAnsi="Arial" w:cs="Arial"/>
                <w:b/>
                <w:bCs/>
              </w:rPr>
            </w:pPr>
            <w:r w:rsidRPr="5242AC76">
              <w:rPr>
                <w:rFonts w:ascii="Arial" w:hAnsi="Arial" w:cs="Arial"/>
                <w:b/>
                <w:bCs/>
              </w:rPr>
              <w:t>Functionality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34C9BA6" w14:textId="77777777" w:rsidR="00464E62" w:rsidRPr="00F17758" w:rsidRDefault="00464E62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Type</w:t>
            </w:r>
          </w:p>
        </w:tc>
      </w:tr>
      <w:tr w:rsidR="00464E62" w:rsidRPr="00F17758" w14:paraId="2142316F" w14:textId="77777777" w:rsidTr="42B4E9CA">
        <w:tc>
          <w:tcPr>
            <w:tcW w:w="7087" w:type="dxa"/>
            <w:tcBorders>
              <w:top w:val="single" w:sz="12" w:space="0" w:color="auto"/>
              <w:right w:val="single" w:sz="12" w:space="0" w:color="auto"/>
            </w:tcBorders>
          </w:tcPr>
          <w:p w14:paraId="1A37364A" w14:textId="2B96F547" w:rsidR="00464E62" w:rsidRPr="00F17758" w:rsidRDefault="5C25DDCC" w:rsidP="42B4E9CA">
            <w:pPr>
              <w:autoSpaceDE w:val="0"/>
              <w:autoSpaceDN w:val="0"/>
              <w:adjustRightInd w:val="0"/>
              <w:spacing w:before="120" w:after="120"/>
            </w:pPr>
            <w:r w:rsidRPr="42B4E9CA">
              <w:t>Addition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532A8521" w14:textId="093796AF" w:rsidR="00464E62" w:rsidRPr="00F17758" w:rsidRDefault="48A43BC3" w:rsidP="42B4E9CA">
            <w:pPr>
              <w:pStyle w:val="Footer"/>
              <w:spacing w:before="120" w:after="120"/>
              <w:jc w:val="center"/>
            </w:pPr>
            <w:r w:rsidRPr="42B4E9CA">
              <w:t>Essential</w:t>
            </w:r>
          </w:p>
        </w:tc>
      </w:tr>
      <w:tr w:rsidR="00464E62" w:rsidRPr="00F17758" w14:paraId="60B39380" w14:textId="77777777" w:rsidTr="42B4E9CA">
        <w:tc>
          <w:tcPr>
            <w:tcW w:w="7087" w:type="dxa"/>
            <w:tcBorders>
              <w:right w:val="single" w:sz="12" w:space="0" w:color="auto"/>
            </w:tcBorders>
          </w:tcPr>
          <w:p w14:paraId="036F3F20" w14:textId="32AA68B3" w:rsidR="00464E62" w:rsidRPr="00F17758" w:rsidRDefault="3F795DE6" w:rsidP="42B4E9CA">
            <w:pPr>
              <w:autoSpaceDE w:val="0"/>
              <w:autoSpaceDN w:val="0"/>
              <w:adjustRightInd w:val="0"/>
              <w:spacing w:before="120" w:after="120"/>
            </w:pPr>
            <w:r w:rsidRPr="42B4E9CA">
              <w:t>Subtraction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DD57342" w14:textId="0905586A" w:rsidR="00464E62" w:rsidRPr="00F17758" w:rsidRDefault="29FE6C9A" w:rsidP="42B4E9CA">
            <w:pPr>
              <w:pStyle w:val="Footer"/>
              <w:spacing w:before="120" w:after="120"/>
              <w:jc w:val="center"/>
            </w:pPr>
            <w:r w:rsidRPr="42B4E9CA">
              <w:t>Essential</w:t>
            </w:r>
          </w:p>
        </w:tc>
      </w:tr>
      <w:tr w:rsidR="5242AC76" w14:paraId="10C3C708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12E63BAE" w14:textId="3E4DD3FA" w:rsidR="6B175E7E" w:rsidRDefault="77E5A199" w:rsidP="42B4E9CA">
            <w:r w:rsidRPr="42B4E9CA">
              <w:t>Multiplication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436C8E9" w14:textId="560BAB80" w:rsidR="7F83643A" w:rsidRDefault="21758CFB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5242AC76" w14:paraId="31B4D7B9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00F45E5C" w14:textId="4E8AD194" w:rsidR="6B175E7E" w:rsidRDefault="77E5A199" w:rsidP="42B4E9CA">
            <w:r w:rsidRPr="42B4E9CA">
              <w:t>Division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BD0B68F" w14:textId="6BA5CCCB" w:rsidR="10027CBE" w:rsidRDefault="7DB7882F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5242AC76" w14:paraId="5043B8D8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125FA951" w14:textId="55008D58" w:rsidR="6B175E7E" w:rsidRDefault="77E5A199" w:rsidP="42B4E9CA">
            <w:r w:rsidRPr="42B4E9CA">
              <w:t>Exponents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3653E0C" w14:textId="49D90CE0" w:rsidR="64E65243" w:rsidRDefault="63930324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5242AC76" w14:paraId="06C947FC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37E3E161" w14:textId="7E95A442" w:rsidR="6B175E7E" w:rsidRDefault="77E5A199" w:rsidP="42B4E9CA">
            <w:r w:rsidRPr="42B4E9CA">
              <w:t>Parenthesis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1EE13FC" w14:textId="442DB0E3" w:rsidR="36E3CB6E" w:rsidRDefault="6507F2D3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5242AC76" w14:paraId="18394B58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72CEB946" w14:textId="7BB9EBAB" w:rsidR="6B175E7E" w:rsidRDefault="77E5A199" w:rsidP="42B4E9CA">
            <w:r w:rsidRPr="42B4E9CA">
              <w:t>Order of Operations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03E4EF7" w14:textId="0EFC4003" w:rsidR="08BAFE6F" w:rsidRDefault="30EB3868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5242AC76" w14:paraId="0D132A38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3FF28DDA" w14:textId="4FC78B58" w:rsidR="42129D87" w:rsidRDefault="78AE8BB9" w:rsidP="42B4E9CA">
            <w:r w:rsidRPr="42B4E9CA">
              <w:t>Arithmetic</w:t>
            </w:r>
            <w:r w:rsidR="161FF0FD" w:rsidRPr="42B4E9CA">
              <w:t xml:space="preserve"> Error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88F2F07" w14:textId="1B45A61A" w:rsidR="0FC87B72" w:rsidRDefault="5ACE58FB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5242AC76" w14:paraId="73CCE2E3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2737FEC4" w14:textId="3BA96B8C" w:rsidR="1EA58B4B" w:rsidRDefault="161FF0FD" w:rsidP="42B4E9CA">
            <w:r w:rsidRPr="42B4E9CA">
              <w:t>Syntax Error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0E707E0" w14:textId="4A2C10A4" w:rsidR="19845A46" w:rsidRDefault="4ED5AF74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42B4E9CA" w14:paraId="564A8102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0344E3CC" w14:textId="6E77329E" w:rsidR="67EE01DC" w:rsidRDefault="67EE01DC" w:rsidP="42B4E9CA">
            <w:r w:rsidRPr="42B4E9CA">
              <w:t>User i</w:t>
            </w:r>
            <w:r w:rsidR="620E1B83" w:rsidRPr="42B4E9CA">
              <w:t>nput arithmetic statement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1B8A3C6" w14:textId="500119A5" w:rsidR="620E1B83" w:rsidRDefault="620E1B83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42B4E9CA" w14:paraId="149F47FC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343D09D1" w14:textId="3F117E14" w:rsidR="620E1B83" w:rsidRDefault="620E1B83" w:rsidP="42B4E9CA">
            <w:r w:rsidRPr="42B4E9CA">
              <w:t>Output solution to arithmetic statement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355E87F6" w14:textId="17C4A7C5" w:rsidR="620E1B83" w:rsidRDefault="620E1B83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42B4E9CA" w14:paraId="2EFD3910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5B39BBB4" w14:textId="264D2F3A" w:rsidR="0C4382FB" w:rsidRDefault="0C4382FB" w:rsidP="42B4E9CA">
            <w:r w:rsidRPr="42B4E9CA">
              <w:t>Return invalid equation to user after error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FA30E3C" w14:textId="6A89B25C" w:rsidR="6CED795D" w:rsidRDefault="6CED795D" w:rsidP="42B4E9CA">
            <w:pPr>
              <w:pStyle w:val="Footer"/>
              <w:jc w:val="center"/>
            </w:pPr>
            <w:r w:rsidRPr="42B4E9CA">
              <w:t>Desirable</w:t>
            </w:r>
          </w:p>
        </w:tc>
      </w:tr>
      <w:tr w:rsidR="42B4E9CA" w14:paraId="4A35FBAD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0D806A8E" w14:textId="34DFF8B4" w:rsidR="30C22C8D" w:rsidRDefault="30C22C8D" w:rsidP="42B4E9CA">
            <w:r w:rsidRPr="42B4E9CA">
              <w:t>Fix errors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7A8368B3" w14:textId="667B8753" w:rsidR="1CA16766" w:rsidRDefault="1CA16766" w:rsidP="42B4E9CA">
            <w:pPr>
              <w:pStyle w:val="Footer"/>
              <w:jc w:val="center"/>
            </w:pPr>
            <w:r w:rsidRPr="42B4E9CA">
              <w:t>O</w:t>
            </w:r>
            <w:r w:rsidR="30C22C8D" w:rsidRPr="42B4E9CA">
              <w:t>ptional</w:t>
            </w:r>
          </w:p>
        </w:tc>
      </w:tr>
      <w:tr w:rsidR="42B4E9CA" w14:paraId="5F53E01C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4C325906" w14:textId="5DCF3F7F" w:rsidR="1FC8E26D" w:rsidRDefault="1FC8E26D" w:rsidP="42B4E9CA">
            <w:r w:rsidRPr="42B4E9CA">
              <w:t>View equation history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AC7FBAC" w14:textId="5393A8CE" w:rsidR="6AFD0ADD" w:rsidRDefault="6AFD0ADD" w:rsidP="42B4E9CA">
            <w:pPr>
              <w:pStyle w:val="Footer"/>
              <w:jc w:val="center"/>
            </w:pPr>
            <w:r w:rsidRPr="42B4E9CA">
              <w:t>O</w:t>
            </w:r>
            <w:r w:rsidR="1FC8E26D" w:rsidRPr="42B4E9CA">
              <w:t>ptional</w:t>
            </w:r>
          </w:p>
        </w:tc>
      </w:tr>
      <w:tr w:rsidR="42B4E9CA" w14:paraId="2CFA5781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0475548C" w14:textId="2DEE31FC" w:rsidR="32D374A4" w:rsidRDefault="32D374A4" w:rsidP="42B4E9CA">
            <w:r w:rsidRPr="42B4E9CA">
              <w:t>Modulo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2CDBD551" w14:textId="3626F661" w:rsidR="32D374A4" w:rsidRDefault="32D374A4" w:rsidP="42B4E9CA">
            <w:pPr>
              <w:pStyle w:val="Footer"/>
              <w:jc w:val="center"/>
            </w:pPr>
            <w:r w:rsidRPr="42B4E9CA">
              <w:t>Essential</w:t>
            </w:r>
          </w:p>
        </w:tc>
      </w:tr>
      <w:tr w:rsidR="42B4E9CA" w14:paraId="03E43CAD" w14:textId="77777777" w:rsidTr="42B4E9CA">
        <w:trPr>
          <w:trHeight w:val="300"/>
        </w:trPr>
        <w:tc>
          <w:tcPr>
            <w:tcW w:w="7087" w:type="dxa"/>
            <w:tcBorders>
              <w:right w:val="single" w:sz="12" w:space="0" w:color="auto"/>
            </w:tcBorders>
          </w:tcPr>
          <w:p w14:paraId="2B6F8EEB" w14:textId="1DCA7483" w:rsidR="3B4A34B4" w:rsidRDefault="3B4A34B4" w:rsidP="42B4E9CA">
            <w:r w:rsidRPr="42B4E9CA">
              <w:t xml:space="preserve">User-friendly GUI 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717173BD" w14:textId="03C4CC49" w:rsidR="3B4A34B4" w:rsidRDefault="3B4A34B4" w:rsidP="42B4E9CA">
            <w:pPr>
              <w:pStyle w:val="Footer"/>
              <w:jc w:val="center"/>
            </w:pPr>
            <w:r w:rsidRPr="42B4E9CA">
              <w:t xml:space="preserve">Optional </w:t>
            </w:r>
          </w:p>
        </w:tc>
      </w:tr>
    </w:tbl>
    <w:p w14:paraId="0EFA3AC7" w14:textId="4D3BB7DA" w:rsidR="00DA03E8" w:rsidRPr="00F17758" w:rsidRDefault="00DA03E8" w:rsidP="00DA03E8">
      <w:pPr>
        <w:pStyle w:val="Heading1"/>
      </w:pPr>
      <w:bookmarkStart w:id="26" w:name="_Toc5537913"/>
      <w:r>
        <w:lastRenderedPageBreak/>
        <w:t>Appendices</w:t>
      </w:r>
      <w:bookmarkEnd w:id="26"/>
    </w:p>
    <w:p w14:paraId="09F488EA" w14:textId="2E426F37" w:rsidR="5C975032" w:rsidRDefault="5C975032" w:rsidP="42B4E9CA">
      <w:pPr>
        <w:pStyle w:val="InfoBlue"/>
        <w:numPr>
          <w:ilvl w:val="0"/>
          <w:numId w:val="1"/>
        </w:numPr>
        <w:rPr>
          <w:i w:val="0"/>
          <w:color w:val="auto"/>
        </w:rPr>
      </w:pPr>
      <w:r w:rsidRPr="42B4E9CA">
        <w:rPr>
          <w:i w:val="0"/>
          <w:color w:val="auto"/>
        </w:rPr>
        <w:t xml:space="preserve">Kool </w:t>
      </w:r>
      <w:proofErr w:type="spellStart"/>
      <w:r w:rsidRPr="42B4E9CA">
        <w:rPr>
          <w:i w:val="0"/>
          <w:color w:val="auto"/>
        </w:rPr>
        <w:t>Kalculator</w:t>
      </w:r>
      <w:proofErr w:type="spellEnd"/>
      <w:r w:rsidRPr="42B4E9CA">
        <w:rPr>
          <w:i w:val="0"/>
          <w:color w:val="auto"/>
        </w:rPr>
        <w:t xml:space="preserve"> Management Plan </w:t>
      </w:r>
    </w:p>
    <w:sectPr w:rsidR="5C97503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C0BB" w14:textId="77777777" w:rsidR="008B669F" w:rsidRDefault="008B669F">
      <w:pPr>
        <w:spacing w:line="240" w:lineRule="auto"/>
      </w:pPr>
      <w:r>
        <w:separator/>
      </w:r>
    </w:p>
  </w:endnote>
  <w:endnote w:type="continuationSeparator" w:id="0">
    <w:p w14:paraId="45B1B6D6" w14:textId="77777777" w:rsidR="008B669F" w:rsidRDefault="008B6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1B73" w14:textId="77777777" w:rsidR="00464E62" w:rsidRDefault="00464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9EECE" w14:textId="77777777" w:rsidR="00464E62" w:rsidRDefault="00464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42AC76" w14:paraId="3A1DF767" w14:textId="77777777" w:rsidTr="5242AC76">
      <w:trPr>
        <w:trHeight w:val="300"/>
      </w:trPr>
      <w:tc>
        <w:tcPr>
          <w:tcW w:w="3120" w:type="dxa"/>
        </w:tcPr>
        <w:p w14:paraId="7519779B" w14:textId="32F0A0FC" w:rsidR="5242AC76" w:rsidRDefault="5242AC76" w:rsidP="5242AC76">
          <w:pPr>
            <w:pStyle w:val="Header"/>
            <w:ind w:left="-115"/>
          </w:pPr>
        </w:p>
      </w:tc>
      <w:tc>
        <w:tcPr>
          <w:tcW w:w="3120" w:type="dxa"/>
        </w:tcPr>
        <w:p w14:paraId="084FAEBC" w14:textId="5B5F6568" w:rsidR="5242AC76" w:rsidRDefault="5242AC76" w:rsidP="5242AC76">
          <w:pPr>
            <w:pStyle w:val="Header"/>
            <w:jc w:val="center"/>
          </w:pPr>
        </w:p>
      </w:tc>
      <w:tc>
        <w:tcPr>
          <w:tcW w:w="3120" w:type="dxa"/>
        </w:tcPr>
        <w:p w14:paraId="441AFAD2" w14:textId="58180F6F" w:rsidR="5242AC76" w:rsidRDefault="5242AC76" w:rsidP="5242AC76">
          <w:pPr>
            <w:pStyle w:val="Header"/>
            <w:ind w:right="-115"/>
            <w:jc w:val="right"/>
          </w:pPr>
        </w:p>
      </w:tc>
    </w:tr>
  </w:tbl>
  <w:p w14:paraId="394650A3" w14:textId="747784FB" w:rsidR="5242AC76" w:rsidRDefault="5242AC76" w:rsidP="5242A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8BB0B" w14:textId="77777777" w:rsidR="008F3805" w:rsidRDefault="008F38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EF3DB" w14:textId="77777777" w:rsidR="00464E62" w:rsidRDefault="00464E6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3E1B28" w14:textId="4672B48C" w:rsidR="00464E62" w:rsidRDefault="00464E62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fldChar w:fldCharType="begin"/>
          </w:r>
          <w:r>
            <w:instrText>DOCPROPERTY "Company"  \* MERGEFORMAT</w:instrText>
          </w:r>
          <w:r>
            <w:fldChar w:fldCharType="separate"/>
          </w:r>
          <w:r w:rsidR="009033FC">
            <w:t xml:space="preserve">&lt;Late </w:t>
          </w:r>
          <w:proofErr w:type="spellStart"/>
          <w:r w:rsidR="009033FC">
            <w:t>Nighterz</w:t>
          </w:r>
          <w:proofErr w:type="spellEnd"/>
          <w:r w:rsidR="009033FC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11B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4BE74" w14:textId="77777777" w:rsidR="00464E62" w:rsidRDefault="00464E6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0485FA9" w14:textId="77777777" w:rsidR="00464E62" w:rsidRDefault="00464E6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3F85" w14:textId="77777777" w:rsidR="00464E62" w:rsidRDefault="00464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E3D2" w14:textId="77777777" w:rsidR="008B669F" w:rsidRDefault="008B669F">
      <w:pPr>
        <w:spacing w:line="240" w:lineRule="auto"/>
      </w:pPr>
      <w:r>
        <w:separator/>
      </w:r>
    </w:p>
  </w:footnote>
  <w:footnote w:type="continuationSeparator" w:id="0">
    <w:p w14:paraId="6B323ED4" w14:textId="77777777" w:rsidR="008B669F" w:rsidRDefault="008B6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8906" w14:textId="77777777" w:rsidR="008F3805" w:rsidRDefault="008F3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766" w14:textId="77777777" w:rsidR="00464E62" w:rsidRDefault="00464E62">
    <w:pPr>
      <w:rPr>
        <w:sz w:val="24"/>
      </w:rPr>
    </w:pPr>
  </w:p>
  <w:p w14:paraId="23AD3C2B" w14:textId="77777777" w:rsidR="00464E62" w:rsidRDefault="00464E62">
    <w:pPr>
      <w:pBdr>
        <w:top w:val="single" w:sz="6" w:space="1" w:color="auto"/>
      </w:pBdr>
      <w:rPr>
        <w:sz w:val="24"/>
      </w:rPr>
    </w:pPr>
  </w:p>
  <w:p w14:paraId="448F3A63" w14:textId="77777777" w:rsidR="00ED11B2" w:rsidRDefault="00ED11B2" w:rsidP="00ED11B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&lt;Late </w:t>
    </w:r>
    <w:proofErr w:type="spellStart"/>
    <w:r>
      <w:rPr>
        <w:rFonts w:ascii="Arial" w:hAnsi="Arial"/>
        <w:b/>
        <w:sz w:val="36"/>
      </w:rPr>
      <w:t>Nighterz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5D0125F" w14:textId="658CA221" w:rsidR="00464E62" w:rsidRDefault="00464E62">
    <w:pPr>
      <w:pBdr>
        <w:bottom w:val="single" w:sz="6" w:space="1" w:color="auto"/>
      </w:pBdr>
      <w:jc w:val="right"/>
      <w:rPr>
        <w:sz w:val="24"/>
      </w:rPr>
    </w:pPr>
  </w:p>
  <w:p w14:paraId="4A5DB4E1" w14:textId="77777777" w:rsidR="00464E62" w:rsidRDefault="0046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B7F5" w14:textId="77777777" w:rsidR="008F3805" w:rsidRDefault="008F38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14:paraId="40F5EFE0" w14:textId="77777777">
      <w:tc>
        <w:tcPr>
          <w:tcW w:w="6379" w:type="dxa"/>
        </w:tcPr>
        <w:p w14:paraId="530BF40F" w14:textId="0C7AEF98" w:rsidR="00464E62" w:rsidRDefault="009B0A5A">
          <w:r>
            <w:fldChar w:fldCharType="begin"/>
          </w:r>
          <w:r>
            <w:instrText>SUBJECT  \* MERGEFORMAT</w:instrText>
          </w:r>
          <w:r>
            <w:fldChar w:fldCharType="separate"/>
          </w:r>
          <w:r w:rsidR="009033FC">
            <w:t xml:space="preserve">&lt; Kool </w:t>
          </w:r>
          <w:proofErr w:type="spellStart"/>
          <w:r w:rsidR="009033FC">
            <w:t>Kalculator</w:t>
          </w:r>
          <w:proofErr w:type="spellEnd"/>
          <w:r w:rsidR="009033FC">
            <w:t xml:space="preserve"> &gt;</w:t>
          </w:r>
          <w:r>
            <w:fldChar w:fldCharType="end"/>
          </w:r>
        </w:p>
      </w:tc>
      <w:tc>
        <w:tcPr>
          <w:tcW w:w="3179" w:type="dxa"/>
        </w:tcPr>
        <w:p w14:paraId="0C9EBE44" w14:textId="77777777" w:rsidR="00464E62" w:rsidRDefault="00464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64E62" w14:paraId="60808DE8" w14:textId="77777777">
      <w:tc>
        <w:tcPr>
          <w:tcW w:w="6379" w:type="dxa"/>
        </w:tcPr>
        <w:p w14:paraId="36002E8E" w14:textId="148AC833" w:rsidR="00464E62" w:rsidRDefault="00000000">
          <w:fldSimple w:instr="TITLE  \* MERGEFORMAT">
            <w:r w:rsidR="009033FC">
              <w:t>Software Requirements Specifications</w:t>
            </w:r>
          </w:fldSimple>
        </w:p>
      </w:tc>
      <w:tc>
        <w:tcPr>
          <w:tcW w:w="3179" w:type="dxa"/>
        </w:tcPr>
        <w:p w14:paraId="4006D0AF" w14:textId="14E4014B" w:rsidR="00464E62" w:rsidRDefault="00464E62">
          <w:r>
            <w:t xml:space="preserve">  Date:  &lt;</w:t>
          </w:r>
          <w:r w:rsidR="004720E1">
            <w:t>10/09</w:t>
          </w:r>
          <w:r>
            <w:t>/</w:t>
          </w:r>
          <w:r w:rsidR="004720E1">
            <w:t>23</w:t>
          </w:r>
          <w:r>
            <w:t>&gt;</w:t>
          </w:r>
        </w:p>
      </w:tc>
    </w:tr>
    <w:tr w:rsidR="00464E62" w14:paraId="709F667A" w14:textId="77777777">
      <w:tc>
        <w:tcPr>
          <w:tcW w:w="9558" w:type="dxa"/>
          <w:gridSpan w:val="2"/>
        </w:tcPr>
        <w:p w14:paraId="3ED0F04C" w14:textId="77777777" w:rsidR="00464E62" w:rsidRDefault="00464E62">
          <w:r>
            <w:t>&lt;document identifier&gt;</w:t>
          </w:r>
        </w:p>
      </w:tc>
    </w:tr>
  </w:tbl>
  <w:p w14:paraId="2E2B527A" w14:textId="77777777" w:rsidR="00464E62" w:rsidRDefault="00464E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B666" w14:textId="77777777" w:rsidR="00464E62" w:rsidRDefault="00464E6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AX2N558rfApB3" int2:id="Pr68luk0">
      <int2:state int2:value="Rejected" int2:type="AugLoop_Text_Critique"/>
    </int2:textHash>
    <int2:textHash int2:hashCode="tklHyaU0N+KLsf" int2:id="agYbthu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490B7E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color w:val="000000" w:themeColor="text1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733FA09"/>
    <w:multiLevelType w:val="hybridMultilevel"/>
    <w:tmpl w:val="19FA0AB4"/>
    <w:lvl w:ilvl="0" w:tplc="DB34E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CE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AB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85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C7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09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8E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8D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55ADC"/>
    <w:multiLevelType w:val="hybridMultilevel"/>
    <w:tmpl w:val="FEFA744E"/>
    <w:lvl w:ilvl="0" w:tplc="51F0F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20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2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2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9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C8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E9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A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6E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8DD509"/>
    <w:multiLevelType w:val="hybridMultilevel"/>
    <w:tmpl w:val="DD08FFFC"/>
    <w:lvl w:ilvl="0" w:tplc="20B40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2E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E3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4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D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C6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60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6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E2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B934"/>
    <w:multiLevelType w:val="hybridMultilevel"/>
    <w:tmpl w:val="F996B21E"/>
    <w:lvl w:ilvl="0" w:tplc="CE843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6C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CC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0E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A7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41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0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E7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C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1" w15:restartNumberingAfterBreak="0">
    <w:nsid w:val="1B2A70D4"/>
    <w:multiLevelType w:val="hybridMultilevel"/>
    <w:tmpl w:val="FFFFFFFF"/>
    <w:lvl w:ilvl="0" w:tplc="D916C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D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68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22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0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44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B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4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0E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B870E"/>
    <w:multiLevelType w:val="hybridMultilevel"/>
    <w:tmpl w:val="B14414BA"/>
    <w:lvl w:ilvl="0" w:tplc="98903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7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CC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64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86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8C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21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02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E7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916A5"/>
    <w:multiLevelType w:val="hybridMultilevel"/>
    <w:tmpl w:val="AFA4D2E8"/>
    <w:lvl w:ilvl="0" w:tplc="BBC4F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C1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C8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E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E2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40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85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AF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8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4974902"/>
    <w:multiLevelType w:val="hybridMultilevel"/>
    <w:tmpl w:val="7FEACCEA"/>
    <w:lvl w:ilvl="0" w:tplc="D0E46C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F869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55009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DE3A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9A4B8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56C50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6C8DC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2409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F48B5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DD801C"/>
    <w:multiLevelType w:val="hybridMultilevel"/>
    <w:tmpl w:val="516AA1DE"/>
    <w:lvl w:ilvl="0" w:tplc="6602F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47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4F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6A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6C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47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8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80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4CFAE"/>
    <w:multiLevelType w:val="hybridMultilevel"/>
    <w:tmpl w:val="99B8958E"/>
    <w:lvl w:ilvl="0" w:tplc="E43C7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CE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EB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43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8F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2F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87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20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0622A"/>
    <w:multiLevelType w:val="hybridMultilevel"/>
    <w:tmpl w:val="90C67C08"/>
    <w:lvl w:ilvl="0" w:tplc="B9F8E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8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22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D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4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28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B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6E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3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3C21426"/>
    <w:multiLevelType w:val="hybridMultilevel"/>
    <w:tmpl w:val="FFFFFFFF"/>
    <w:lvl w:ilvl="0" w:tplc="DE88C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C7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C8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CC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A9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6F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2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4C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87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08E1CE"/>
    <w:multiLevelType w:val="hybridMultilevel"/>
    <w:tmpl w:val="348660CA"/>
    <w:lvl w:ilvl="0" w:tplc="BC94E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AD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20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8B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6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8B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06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65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0D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B7F36BF"/>
    <w:multiLevelType w:val="hybridMultilevel"/>
    <w:tmpl w:val="FFFFFFFF"/>
    <w:lvl w:ilvl="0" w:tplc="35627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8B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CA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8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E3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ED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EE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AD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80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B12C25"/>
    <w:multiLevelType w:val="hybridMultilevel"/>
    <w:tmpl w:val="FFFFFFFF"/>
    <w:lvl w:ilvl="0" w:tplc="C3460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A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28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3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4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A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85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CA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A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0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35F9DBF"/>
    <w:multiLevelType w:val="hybridMultilevel"/>
    <w:tmpl w:val="93D60DF0"/>
    <w:lvl w:ilvl="0" w:tplc="222EB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27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82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E5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E3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0A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E6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A0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05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A1BCFFB"/>
    <w:multiLevelType w:val="hybridMultilevel"/>
    <w:tmpl w:val="832EF27E"/>
    <w:lvl w:ilvl="0" w:tplc="580C2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2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1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42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C6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6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02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0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83E991"/>
    <w:multiLevelType w:val="hybridMultilevel"/>
    <w:tmpl w:val="306C06F8"/>
    <w:lvl w:ilvl="0" w:tplc="918C3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A7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65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0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04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A8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2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88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4A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4F8ACFE4"/>
    <w:multiLevelType w:val="hybridMultilevel"/>
    <w:tmpl w:val="FFFFFFFF"/>
    <w:lvl w:ilvl="0" w:tplc="E5EE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09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25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21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C1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E5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2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E8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5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2A7F8A"/>
    <w:multiLevelType w:val="hybridMultilevel"/>
    <w:tmpl w:val="FFFFFFFF"/>
    <w:lvl w:ilvl="0" w:tplc="1048F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C7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6F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08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2E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6A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C7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7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E2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47D66C0"/>
    <w:multiLevelType w:val="hybridMultilevel"/>
    <w:tmpl w:val="98905364"/>
    <w:lvl w:ilvl="0" w:tplc="774A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07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E5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0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E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A0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2D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2A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06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A1F6D9"/>
    <w:multiLevelType w:val="hybridMultilevel"/>
    <w:tmpl w:val="5F3C001C"/>
    <w:lvl w:ilvl="0" w:tplc="A9909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C7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6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85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0F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6C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67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E4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88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3A08E7"/>
    <w:multiLevelType w:val="hybridMultilevel"/>
    <w:tmpl w:val="DEE4657A"/>
    <w:lvl w:ilvl="0" w:tplc="88AA6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4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A3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42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61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6B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0C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2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2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D9A48"/>
    <w:multiLevelType w:val="hybridMultilevel"/>
    <w:tmpl w:val="B956D14C"/>
    <w:lvl w:ilvl="0" w:tplc="060E8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A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20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8F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86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5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22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06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EC852B"/>
    <w:multiLevelType w:val="hybridMultilevel"/>
    <w:tmpl w:val="9A74FD36"/>
    <w:lvl w:ilvl="0" w:tplc="A0F43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CA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8A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AE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EB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48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E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4F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8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6C63D1"/>
    <w:multiLevelType w:val="hybridMultilevel"/>
    <w:tmpl w:val="3D74DBE8"/>
    <w:lvl w:ilvl="0" w:tplc="DDAC8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EC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6C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B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80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E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A6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2F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AF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7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9830FD0"/>
    <w:multiLevelType w:val="hybridMultilevel"/>
    <w:tmpl w:val="186095DE"/>
    <w:lvl w:ilvl="0" w:tplc="FACCF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83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8A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21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40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8F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65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E2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A9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F2727A"/>
    <w:multiLevelType w:val="hybridMultilevel"/>
    <w:tmpl w:val="6D0AA59A"/>
    <w:lvl w:ilvl="0" w:tplc="7592E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E2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25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3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EC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01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27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6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0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52" w15:restartNumberingAfterBreak="0">
    <w:nsid w:val="6F4E02DE"/>
    <w:multiLevelType w:val="hybridMultilevel"/>
    <w:tmpl w:val="B22CAFC2"/>
    <w:lvl w:ilvl="0" w:tplc="19AE90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80E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2D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2B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02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66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47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65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C0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7B7384DA"/>
    <w:multiLevelType w:val="hybridMultilevel"/>
    <w:tmpl w:val="D43EDA48"/>
    <w:lvl w:ilvl="0" w:tplc="AC1C4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2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CA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2E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6D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66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09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E5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C104B9B"/>
    <w:multiLevelType w:val="hybridMultilevel"/>
    <w:tmpl w:val="26307F84"/>
    <w:lvl w:ilvl="0" w:tplc="87009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E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26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EE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C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AB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EE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01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0" w15:restartNumberingAfterBreak="0">
    <w:nsid w:val="7FF0ADA7"/>
    <w:multiLevelType w:val="hybridMultilevel"/>
    <w:tmpl w:val="74148F7C"/>
    <w:lvl w:ilvl="0" w:tplc="E9E23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EB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A0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C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AB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A3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4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AA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E4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10022">
    <w:abstractNumId w:val="42"/>
  </w:num>
  <w:num w:numId="2" w16cid:durableId="1845240394">
    <w:abstractNumId w:val="44"/>
  </w:num>
  <w:num w:numId="3" w16cid:durableId="883636620">
    <w:abstractNumId w:val="45"/>
  </w:num>
  <w:num w:numId="4" w16cid:durableId="452595135">
    <w:abstractNumId w:val="43"/>
  </w:num>
  <w:num w:numId="5" w16cid:durableId="2142721400">
    <w:abstractNumId w:val="35"/>
  </w:num>
  <w:num w:numId="6" w16cid:durableId="618877097">
    <w:abstractNumId w:val="17"/>
  </w:num>
  <w:num w:numId="7" w16cid:durableId="1933660087">
    <w:abstractNumId w:val="40"/>
  </w:num>
  <w:num w:numId="8" w16cid:durableId="516192776">
    <w:abstractNumId w:val="7"/>
  </w:num>
  <w:num w:numId="9" w16cid:durableId="1398085842">
    <w:abstractNumId w:val="58"/>
  </w:num>
  <w:num w:numId="10" w16cid:durableId="1754623612">
    <w:abstractNumId w:val="5"/>
  </w:num>
  <w:num w:numId="11" w16cid:durableId="960499013">
    <w:abstractNumId w:val="18"/>
  </w:num>
  <w:num w:numId="12" w16cid:durableId="585840362">
    <w:abstractNumId w:val="16"/>
  </w:num>
  <w:num w:numId="13" w16cid:durableId="1330065173">
    <w:abstractNumId w:val="8"/>
  </w:num>
  <w:num w:numId="14" w16cid:durableId="1342201951">
    <w:abstractNumId w:val="12"/>
  </w:num>
  <w:num w:numId="15" w16cid:durableId="2064715135">
    <w:abstractNumId w:val="52"/>
  </w:num>
  <w:num w:numId="16" w16cid:durableId="1148324853">
    <w:abstractNumId w:val="49"/>
  </w:num>
  <w:num w:numId="17" w16cid:durableId="1222132671">
    <w:abstractNumId w:val="56"/>
  </w:num>
  <w:num w:numId="18" w16cid:durableId="1187714645">
    <w:abstractNumId w:val="4"/>
  </w:num>
  <w:num w:numId="19" w16cid:durableId="1716152500">
    <w:abstractNumId w:val="48"/>
  </w:num>
  <w:num w:numId="20" w16cid:durableId="1826772853">
    <w:abstractNumId w:val="32"/>
  </w:num>
  <w:num w:numId="21" w16cid:durableId="1156802087">
    <w:abstractNumId w:val="34"/>
  </w:num>
  <w:num w:numId="22" w16cid:durableId="233929573">
    <w:abstractNumId w:val="13"/>
  </w:num>
  <w:num w:numId="23" w16cid:durableId="810094880">
    <w:abstractNumId w:val="25"/>
  </w:num>
  <w:num w:numId="24" w16cid:durableId="1558393212">
    <w:abstractNumId w:val="15"/>
  </w:num>
  <w:num w:numId="25" w16cid:durableId="384721851">
    <w:abstractNumId w:val="41"/>
  </w:num>
  <w:num w:numId="26" w16cid:durableId="205795708">
    <w:abstractNumId w:val="60"/>
  </w:num>
  <w:num w:numId="27" w16cid:durableId="1138763717">
    <w:abstractNumId w:val="27"/>
  </w:num>
  <w:num w:numId="28" w16cid:durableId="1611234340">
    <w:abstractNumId w:val="37"/>
  </w:num>
  <w:num w:numId="29" w16cid:durableId="626660523">
    <w:abstractNumId w:val="28"/>
  </w:num>
  <w:num w:numId="30" w16cid:durableId="728722794">
    <w:abstractNumId w:val="24"/>
  </w:num>
  <w:num w:numId="31" w16cid:durableId="817497620">
    <w:abstractNumId w:val="38"/>
  </w:num>
  <w:num w:numId="32" w16cid:durableId="1834173938">
    <w:abstractNumId w:val="11"/>
  </w:num>
  <w:num w:numId="33" w16cid:durableId="100951716">
    <w:abstractNumId w:val="0"/>
  </w:num>
  <w:num w:numId="34" w16cid:durableId="1977642738">
    <w:abstractNumId w:val="23"/>
  </w:num>
  <w:num w:numId="35" w16cid:durableId="133063116">
    <w:abstractNumId w:val="57"/>
  </w:num>
  <w:num w:numId="36" w16cid:durableId="614676279">
    <w:abstractNumId w:val="39"/>
  </w:num>
  <w:num w:numId="37" w16cid:durableId="2134051340">
    <w:abstractNumId w:val="36"/>
  </w:num>
  <w:num w:numId="38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9" w16cid:durableId="22555179">
    <w:abstractNumId w:val="2"/>
  </w:num>
  <w:num w:numId="40" w16cid:durableId="1658069430">
    <w:abstractNumId w:val="55"/>
  </w:num>
  <w:num w:numId="41" w16cid:durableId="1894076237">
    <w:abstractNumId w:val="6"/>
  </w:num>
  <w:num w:numId="42" w16cid:durableId="2132553306">
    <w:abstractNumId w:val="26"/>
  </w:num>
  <w:num w:numId="43" w16cid:durableId="2114132868">
    <w:abstractNumId w:val="22"/>
  </w:num>
  <w:num w:numId="44" w16cid:durableId="1162895873">
    <w:abstractNumId w:val="54"/>
  </w:num>
  <w:num w:numId="45" w16cid:durableId="324743573">
    <w:abstractNumId w:val="21"/>
  </w:num>
  <w:num w:numId="46" w16cid:durableId="1539051147">
    <w:abstractNumId w:val="9"/>
  </w:num>
  <w:num w:numId="47" w16cid:durableId="732969655">
    <w:abstractNumId w:val="53"/>
  </w:num>
  <w:num w:numId="48" w16cid:durableId="925263170">
    <w:abstractNumId w:val="33"/>
  </w:num>
  <w:num w:numId="49" w16cid:durableId="1316377050">
    <w:abstractNumId w:val="14"/>
  </w:num>
  <w:num w:numId="50" w16cid:durableId="1430390954">
    <w:abstractNumId w:val="31"/>
  </w:num>
  <w:num w:numId="51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2" w16cid:durableId="1372456768">
    <w:abstractNumId w:val="20"/>
  </w:num>
  <w:num w:numId="53" w16cid:durableId="1506090820">
    <w:abstractNumId w:val="50"/>
  </w:num>
  <w:num w:numId="54" w16cid:durableId="527568217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206793592">
    <w:abstractNumId w:val="33"/>
  </w:num>
  <w:num w:numId="56" w16cid:durableId="1966887923">
    <w:abstractNumId w:val="14"/>
  </w:num>
  <w:num w:numId="57" w16cid:durableId="1763180813">
    <w:abstractNumId w:val="31"/>
  </w:num>
  <w:num w:numId="58" w16cid:durableId="105514926">
    <w:abstractNumId w:val="0"/>
  </w:num>
  <w:num w:numId="59" w16cid:durableId="1065956786">
    <w:abstractNumId w:val="0"/>
  </w:num>
  <w:num w:numId="60" w16cid:durableId="560140038">
    <w:abstractNumId w:val="0"/>
  </w:num>
  <w:num w:numId="61" w16cid:durableId="199173927">
    <w:abstractNumId w:val="0"/>
  </w:num>
  <w:num w:numId="62" w16cid:durableId="1137914777">
    <w:abstractNumId w:val="0"/>
  </w:num>
  <w:num w:numId="63" w16cid:durableId="1073771226">
    <w:abstractNumId w:val="0"/>
  </w:num>
  <w:num w:numId="64" w16cid:durableId="1705860629">
    <w:abstractNumId w:val="0"/>
  </w:num>
  <w:num w:numId="65" w16cid:durableId="637613650">
    <w:abstractNumId w:val="0"/>
  </w:num>
  <w:num w:numId="66" w16cid:durableId="933977937">
    <w:abstractNumId w:val="0"/>
  </w:num>
  <w:num w:numId="67" w16cid:durableId="1597901249">
    <w:abstractNumId w:val="0"/>
  </w:num>
  <w:num w:numId="68" w16cid:durableId="1381245236">
    <w:abstractNumId w:val="0"/>
  </w:num>
  <w:num w:numId="69" w16cid:durableId="267931649">
    <w:abstractNumId w:val="0"/>
  </w:num>
  <w:num w:numId="70" w16cid:durableId="258635775">
    <w:abstractNumId w:val="0"/>
  </w:num>
  <w:num w:numId="71" w16cid:durableId="1278217560">
    <w:abstractNumId w:val="0"/>
  </w:num>
  <w:num w:numId="72" w16cid:durableId="260796198">
    <w:abstractNumId w:val="0"/>
  </w:num>
  <w:num w:numId="73" w16cid:durableId="1168129354">
    <w:abstractNumId w:val="0"/>
  </w:num>
  <w:num w:numId="74" w16cid:durableId="214237854">
    <w:abstractNumId w:val="0"/>
  </w:num>
  <w:num w:numId="75" w16cid:durableId="182475786">
    <w:abstractNumId w:val="0"/>
  </w:num>
  <w:num w:numId="76" w16cid:durableId="693504913">
    <w:abstractNumId w:val="0"/>
  </w:num>
  <w:num w:numId="77" w16cid:durableId="1670479593">
    <w:abstractNumId w:val="0"/>
  </w:num>
  <w:num w:numId="78" w16cid:durableId="280039157">
    <w:abstractNumId w:val="0"/>
  </w:num>
  <w:num w:numId="79" w16cid:durableId="1923221520">
    <w:abstractNumId w:val="47"/>
  </w:num>
  <w:num w:numId="80" w16cid:durableId="1943223494">
    <w:abstractNumId w:val="10"/>
  </w:num>
  <w:num w:numId="81" w16cid:durableId="812253944">
    <w:abstractNumId w:val="51"/>
  </w:num>
  <w:num w:numId="82" w16cid:durableId="484250662">
    <w:abstractNumId w:val="46"/>
  </w:num>
  <w:num w:numId="83" w16cid:durableId="530145825">
    <w:abstractNumId w:val="30"/>
  </w:num>
  <w:num w:numId="84" w16cid:durableId="1504007009">
    <w:abstractNumId w:val="59"/>
  </w:num>
  <w:num w:numId="85" w16cid:durableId="1814255496">
    <w:abstractNumId w:val="29"/>
  </w:num>
  <w:num w:numId="86" w16cid:durableId="962685873">
    <w:abstractNumId w:val="3"/>
  </w:num>
  <w:num w:numId="87" w16cid:durableId="1540282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44"/>
    <w:rsid w:val="0001D2BD"/>
    <w:rsid w:val="00091261"/>
    <w:rsid w:val="002D3F44"/>
    <w:rsid w:val="003241A3"/>
    <w:rsid w:val="003417BF"/>
    <w:rsid w:val="00387541"/>
    <w:rsid w:val="003EE9D1"/>
    <w:rsid w:val="00464E62"/>
    <w:rsid w:val="004720E1"/>
    <w:rsid w:val="004FF1D7"/>
    <w:rsid w:val="006154D1"/>
    <w:rsid w:val="00664142"/>
    <w:rsid w:val="006808AA"/>
    <w:rsid w:val="00691A34"/>
    <w:rsid w:val="00884A85"/>
    <w:rsid w:val="008B669F"/>
    <w:rsid w:val="008F3805"/>
    <w:rsid w:val="008F6057"/>
    <w:rsid w:val="009033FC"/>
    <w:rsid w:val="009B0A5A"/>
    <w:rsid w:val="00DA03E8"/>
    <w:rsid w:val="00ED11B2"/>
    <w:rsid w:val="00F17758"/>
    <w:rsid w:val="00F42E80"/>
    <w:rsid w:val="00FA0245"/>
    <w:rsid w:val="00FD688D"/>
    <w:rsid w:val="014A9A23"/>
    <w:rsid w:val="01EBC238"/>
    <w:rsid w:val="0204EA95"/>
    <w:rsid w:val="026D2777"/>
    <w:rsid w:val="02939322"/>
    <w:rsid w:val="02C7855C"/>
    <w:rsid w:val="031228A1"/>
    <w:rsid w:val="03AB0FF9"/>
    <w:rsid w:val="03AFB484"/>
    <w:rsid w:val="03F863B0"/>
    <w:rsid w:val="044C05C0"/>
    <w:rsid w:val="04574CB1"/>
    <w:rsid w:val="04826E1B"/>
    <w:rsid w:val="04A9E8AA"/>
    <w:rsid w:val="052D37AB"/>
    <w:rsid w:val="054C67B6"/>
    <w:rsid w:val="063A1DCD"/>
    <w:rsid w:val="0645EBDC"/>
    <w:rsid w:val="0661844C"/>
    <w:rsid w:val="067B2ED8"/>
    <w:rsid w:val="0681DA1D"/>
    <w:rsid w:val="06EE46A6"/>
    <w:rsid w:val="07932D2F"/>
    <w:rsid w:val="07B16BAB"/>
    <w:rsid w:val="07CFB09F"/>
    <w:rsid w:val="0816FF39"/>
    <w:rsid w:val="08196585"/>
    <w:rsid w:val="086E8BFC"/>
    <w:rsid w:val="087F40B7"/>
    <w:rsid w:val="08BAFE6F"/>
    <w:rsid w:val="09064E86"/>
    <w:rsid w:val="0947014C"/>
    <w:rsid w:val="09603D6B"/>
    <w:rsid w:val="0971BE8F"/>
    <w:rsid w:val="09754584"/>
    <w:rsid w:val="097D3C5E"/>
    <w:rsid w:val="098F8CA6"/>
    <w:rsid w:val="0991CFFB"/>
    <w:rsid w:val="09C302BF"/>
    <w:rsid w:val="09F6D41D"/>
    <w:rsid w:val="0A083717"/>
    <w:rsid w:val="0A800CA7"/>
    <w:rsid w:val="0AD29EBD"/>
    <w:rsid w:val="0B2DA05C"/>
    <w:rsid w:val="0B804E29"/>
    <w:rsid w:val="0BB6E179"/>
    <w:rsid w:val="0C4382FB"/>
    <w:rsid w:val="0C8B9058"/>
    <w:rsid w:val="0D39897D"/>
    <w:rsid w:val="0DB9F859"/>
    <w:rsid w:val="0E452FB2"/>
    <w:rsid w:val="0E533A45"/>
    <w:rsid w:val="0E588188"/>
    <w:rsid w:val="0EEB542D"/>
    <w:rsid w:val="0F7CD420"/>
    <w:rsid w:val="0F86BA68"/>
    <w:rsid w:val="0FC3311A"/>
    <w:rsid w:val="0FC87B72"/>
    <w:rsid w:val="0FE10013"/>
    <w:rsid w:val="0FEA638F"/>
    <w:rsid w:val="10027CBE"/>
    <w:rsid w:val="103D7AF3"/>
    <w:rsid w:val="10EB3D8F"/>
    <w:rsid w:val="10F74EDF"/>
    <w:rsid w:val="1132EC71"/>
    <w:rsid w:val="113F95F9"/>
    <w:rsid w:val="1145D088"/>
    <w:rsid w:val="116C7867"/>
    <w:rsid w:val="11EF8C32"/>
    <w:rsid w:val="12019F50"/>
    <w:rsid w:val="1249C16C"/>
    <w:rsid w:val="1271F62F"/>
    <w:rsid w:val="12774AC8"/>
    <w:rsid w:val="12E4A0EF"/>
    <w:rsid w:val="132B3408"/>
    <w:rsid w:val="13CE063B"/>
    <w:rsid w:val="13FA0F47"/>
    <w:rsid w:val="14516FE7"/>
    <w:rsid w:val="14B47136"/>
    <w:rsid w:val="14DEB96D"/>
    <w:rsid w:val="151D43E0"/>
    <w:rsid w:val="1557EE1A"/>
    <w:rsid w:val="1595DFA8"/>
    <w:rsid w:val="15DFFF7E"/>
    <w:rsid w:val="15ED50CC"/>
    <w:rsid w:val="161FF0FD"/>
    <w:rsid w:val="165ED927"/>
    <w:rsid w:val="16CA3C0F"/>
    <w:rsid w:val="16D6BC21"/>
    <w:rsid w:val="16DB94CF"/>
    <w:rsid w:val="16E8C89E"/>
    <w:rsid w:val="17395284"/>
    <w:rsid w:val="17B5120C"/>
    <w:rsid w:val="18329E80"/>
    <w:rsid w:val="1848800C"/>
    <w:rsid w:val="18AF7D6A"/>
    <w:rsid w:val="18E03079"/>
    <w:rsid w:val="19214A9D"/>
    <w:rsid w:val="19609DBD"/>
    <w:rsid w:val="19845A46"/>
    <w:rsid w:val="1985CD75"/>
    <w:rsid w:val="1A0D200A"/>
    <w:rsid w:val="1A47A969"/>
    <w:rsid w:val="1A4985D4"/>
    <w:rsid w:val="1A62C35A"/>
    <w:rsid w:val="1A6D4681"/>
    <w:rsid w:val="1AC03037"/>
    <w:rsid w:val="1AC8F68F"/>
    <w:rsid w:val="1ACBDB8B"/>
    <w:rsid w:val="1B2D2C7A"/>
    <w:rsid w:val="1B586394"/>
    <w:rsid w:val="1B9DAD32"/>
    <w:rsid w:val="1BEDB877"/>
    <w:rsid w:val="1C141318"/>
    <w:rsid w:val="1C2310EB"/>
    <w:rsid w:val="1C61DEA1"/>
    <w:rsid w:val="1CA16766"/>
    <w:rsid w:val="1CEAD23C"/>
    <w:rsid w:val="1D46E048"/>
    <w:rsid w:val="1D5F2602"/>
    <w:rsid w:val="1DA368C7"/>
    <w:rsid w:val="1DB92D82"/>
    <w:rsid w:val="1DE1D929"/>
    <w:rsid w:val="1E740202"/>
    <w:rsid w:val="1E900456"/>
    <w:rsid w:val="1EA58B4B"/>
    <w:rsid w:val="1ECDD4D1"/>
    <w:rsid w:val="1EFC79C1"/>
    <w:rsid w:val="1F73DA0A"/>
    <w:rsid w:val="1FBD978C"/>
    <w:rsid w:val="1FC8E26D"/>
    <w:rsid w:val="1FEB8D4C"/>
    <w:rsid w:val="1FEF5F8F"/>
    <w:rsid w:val="2023089A"/>
    <w:rsid w:val="202B04AF"/>
    <w:rsid w:val="2049257C"/>
    <w:rsid w:val="20A61DC3"/>
    <w:rsid w:val="20C381AB"/>
    <w:rsid w:val="20CE5522"/>
    <w:rsid w:val="20D372E3"/>
    <w:rsid w:val="215A7D61"/>
    <w:rsid w:val="21758CFB"/>
    <w:rsid w:val="2177CFDD"/>
    <w:rsid w:val="21B21950"/>
    <w:rsid w:val="21E68456"/>
    <w:rsid w:val="222AD209"/>
    <w:rsid w:val="22A05D53"/>
    <w:rsid w:val="22B23EE2"/>
    <w:rsid w:val="2316E15D"/>
    <w:rsid w:val="2366B999"/>
    <w:rsid w:val="239DEF2C"/>
    <w:rsid w:val="23EB903C"/>
    <w:rsid w:val="245D41EB"/>
    <w:rsid w:val="24E5F304"/>
    <w:rsid w:val="260B5198"/>
    <w:rsid w:val="2693806B"/>
    <w:rsid w:val="2765C392"/>
    <w:rsid w:val="27F8D57E"/>
    <w:rsid w:val="284332A4"/>
    <w:rsid w:val="28567AA4"/>
    <w:rsid w:val="285E9D19"/>
    <w:rsid w:val="286E4B16"/>
    <w:rsid w:val="2879CF09"/>
    <w:rsid w:val="2904B906"/>
    <w:rsid w:val="2982AA21"/>
    <w:rsid w:val="2984F742"/>
    <w:rsid w:val="298622E1"/>
    <w:rsid w:val="29D53DFB"/>
    <w:rsid w:val="29FE6C9A"/>
    <w:rsid w:val="2A2AC9C5"/>
    <w:rsid w:val="2AA51CEE"/>
    <w:rsid w:val="2AE8CE99"/>
    <w:rsid w:val="2B246A0E"/>
    <w:rsid w:val="2BE63098"/>
    <w:rsid w:val="2C2B9064"/>
    <w:rsid w:val="2C5DCDA7"/>
    <w:rsid w:val="2CCBD12E"/>
    <w:rsid w:val="2CDB7B99"/>
    <w:rsid w:val="2D5C3C93"/>
    <w:rsid w:val="2E150C6A"/>
    <w:rsid w:val="2E6C5635"/>
    <w:rsid w:val="2E8B7478"/>
    <w:rsid w:val="2EDA095B"/>
    <w:rsid w:val="2EDAFFEA"/>
    <w:rsid w:val="2EDE617B"/>
    <w:rsid w:val="2F8206CB"/>
    <w:rsid w:val="2F98E194"/>
    <w:rsid w:val="2FA987B8"/>
    <w:rsid w:val="2FB5E026"/>
    <w:rsid w:val="2FBB8BDD"/>
    <w:rsid w:val="2FC2C314"/>
    <w:rsid w:val="302D804E"/>
    <w:rsid w:val="3064F05E"/>
    <w:rsid w:val="309493D7"/>
    <w:rsid w:val="30B02D5E"/>
    <w:rsid w:val="30C09DA1"/>
    <w:rsid w:val="30C22C8D"/>
    <w:rsid w:val="30EB3868"/>
    <w:rsid w:val="3186484B"/>
    <w:rsid w:val="31B00A76"/>
    <w:rsid w:val="3220B14F"/>
    <w:rsid w:val="324430CA"/>
    <w:rsid w:val="32B7A64E"/>
    <w:rsid w:val="32D374A4"/>
    <w:rsid w:val="32D90FB1"/>
    <w:rsid w:val="32FA63D6"/>
    <w:rsid w:val="332218AC"/>
    <w:rsid w:val="333EF757"/>
    <w:rsid w:val="339C392C"/>
    <w:rsid w:val="339F5E3F"/>
    <w:rsid w:val="33B8EB43"/>
    <w:rsid w:val="33C4344B"/>
    <w:rsid w:val="33C89D1B"/>
    <w:rsid w:val="34A4C0B0"/>
    <w:rsid w:val="350FED92"/>
    <w:rsid w:val="35921881"/>
    <w:rsid w:val="35A275B4"/>
    <w:rsid w:val="35BB6CDC"/>
    <w:rsid w:val="36280BD5"/>
    <w:rsid w:val="3683CF79"/>
    <w:rsid w:val="36D64BBE"/>
    <w:rsid w:val="36E3CB6E"/>
    <w:rsid w:val="36F08C05"/>
    <w:rsid w:val="380509D1"/>
    <w:rsid w:val="38226E89"/>
    <w:rsid w:val="383BBAA9"/>
    <w:rsid w:val="384D3A4D"/>
    <w:rsid w:val="38AFB1A3"/>
    <w:rsid w:val="38B3724E"/>
    <w:rsid w:val="391F53CA"/>
    <w:rsid w:val="394EBC2A"/>
    <w:rsid w:val="3974AE94"/>
    <w:rsid w:val="39762FDE"/>
    <w:rsid w:val="397B470C"/>
    <w:rsid w:val="3A6C30FE"/>
    <w:rsid w:val="3AF2B278"/>
    <w:rsid w:val="3B0FC25A"/>
    <w:rsid w:val="3B4A34B4"/>
    <w:rsid w:val="3B8E22B4"/>
    <w:rsid w:val="3C5A6B18"/>
    <w:rsid w:val="3CD85C33"/>
    <w:rsid w:val="3CD8AAC8"/>
    <w:rsid w:val="3CDF929E"/>
    <w:rsid w:val="3D052F7A"/>
    <w:rsid w:val="3DA2E5DF"/>
    <w:rsid w:val="3DF71943"/>
    <w:rsid w:val="3E398149"/>
    <w:rsid w:val="3E481FB7"/>
    <w:rsid w:val="3E5E7CF7"/>
    <w:rsid w:val="3F27F596"/>
    <w:rsid w:val="3F30D970"/>
    <w:rsid w:val="3F52AF3F"/>
    <w:rsid w:val="3F5AE093"/>
    <w:rsid w:val="3F795DE6"/>
    <w:rsid w:val="3F7D7502"/>
    <w:rsid w:val="3FAB8647"/>
    <w:rsid w:val="3FC69E0C"/>
    <w:rsid w:val="3FFA4D58"/>
    <w:rsid w:val="40C20DED"/>
    <w:rsid w:val="40CEF3A1"/>
    <w:rsid w:val="40ECCB30"/>
    <w:rsid w:val="4111E6BF"/>
    <w:rsid w:val="4146928A"/>
    <w:rsid w:val="41D46BB9"/>
    <w:rsid w:val="420551BE"/>
    <w:rsid w:val="42129D87"/>
    <w:rsid w:val="421E593F"/>
    <w:rsid w:val="42542D4E"/>
    <w:rsid w:val="426AC402"/>
    <w:rsid w:val="42B4E9CA"/>
    <w:rsid w:val="42C11E12"/>
    <w:rsid w:val="4302687D"/>
    <w:rsid w:val="4310450B"/>
    <w:rsid w:val="43201BCB"/>
    <w:rsid w:val="43D21CDC"/>
    <w:rsid w:val="44069463"/>
    <w:rsid w:val="4442E88E"/>
    <w:rsid w:val="4475B022"/>
    <w:rsid w:val="44AC156C"/>
    <w:rsid w:val="453504FA"/>
    <w:rsid w:val="45768209"/>
    <w:rsid w:val="45C03C53"/>
    <w:rsid w:val="4628C7ED"/>
    <w:rsid w:val="463A093F"/>
    <w:rsid w:val="46699EB5"/>
    <w:rsid w:val="46BE4AB6"/>
    <w:rsid w:val="473E3176"/>
    <w:rsid w:val="475BEE0C"/>
    <w:rsid w:val="476B5393"/>
    <w:rsid w:val="47A09EFC"/>
    <w:rsid w:val="47A9E5EB"/>
    <w:rsid w:val="47EF2F89"/>
    <w:rsid w:val="4814D7F8"/>
    <w:rsid w:val="48291D15"/>
    <w:rsid w:val="482B74E9"/>
    <w:rsid w:val="4834B9AA"/>
    <w:rsid w:val="48745E56"/>
    <w:rsid w:val="48822460"/>
    <w:rsid w:val="48A43BC3"/>
    <w:rsid w:val="48BA3C34"/>
    <w:rsid w:val="48F7BE6D"/>
    <w:rsid w:val="490EFC5F"/>
    <w:rsid w:val="4991660F"/>
    <w:rsid w:val="49AFB29C"/>
    <w:rsid w:val="4A6AFAD9"/>
    <w:rsid w:val="4A6D3323"/>
    <w:rsid w:val="4AAACCC0"/>
    <w:rsid w:val="4AFF2FA7"/>
    <w:rsid w:val="4B7576CB"/>
    <w:rsid w:val="4B998199"/>
    <w:rsid w:val="4BE6F257"/>
    <w:rsid w:val="4BF7E673"/>
    <w:rsid w:val="4C138946"/>
    <w:rsid w:val="4C2CA7F5"/>
    <w:rsid w:val="4C80507E"/>
    <w:rsid w:val="4CB1CD0E"/>
    <w:rsid w:val="4D17EE0D"/>
    <w:rsid w:val="4DA85658"/>
    <w:rsid w:val="4DAD37F0"/>
    <w:rsid w:val="4E96B8B4"/>
    <w:rsid w:val="4EA14232"/>
    <w:rsid w:val="4ED5AF74"/>
    <w:rsid w:val="4EE677AA"/>
    <w:rsid w:val="4F56E495"/>
    <w:rsid w:val="4F6C4998"/>
    <w:rsid w:val="500584A7"/>
    <w:rsid w:val="50667CCA"/>
    <w:rsid w:val="50A05DFB"/>
    <w:rsid w:val="50BC6803"/>
    <w:rsid w:val="50E79FAF"/>
    <w:rsid w:val="51187F6A"/>
    <w:rsid w:val="51C541BD"/>
    <w:rsid w:val="51F78F64"/>
    <w:rsid w:val="5242AC76"/>
    <w:rsid w:val="527F860B"/>
    <w:rsid w:val="52B27AF0"/>
    <w:rsid w:val="530A3E32"/>
    <w:rsid w:val="5366E794"/>
    <w:rsid w:val="538F9C32"/>
    <w:rsid w:val="539E1D8C"/>
    <w:rsid w:val="53F4EAD4"/>
    <w:rsid w:val="5413CE54"/>
    <w:rsid w:val="544E1D42"/>
    <w:rsid w:val="5487A809"/>
    <w:rsid w:val="54BC4A2E"/>
    <w:rsid w:val="54D316C3"/>
    <w:rsid w:val="54F29DEB"/>
    <w:rsid w:val="55684B2B"/>
    <w:rsid w:val="559D97C7"/>
    <w:rsid w:val="55E0E9D6"/>
    <w:rsid w:val="5632E475"/>
    <w:rsid w:val="565273CF"/>
    <w:rsid w:val="56DD74E6"/>
    <w:rsid w:val="573A1EFE"/>
    <w:rsid w:val="5752F72E"/>
    <w:rsid w:val="57DD0124"/>
    <w:rsid w:val="5812C616"/>
    <w:rsid w:val="5865F371"/>
    <w:rsid w:val="58BA636E"/>
    <w:rsid w:val="58D53889"/>
    <w:rsid w:val="591D3A8F"/>
    <w:rsid w:val="597DF5B5"/>
    <w:rsid w:val="5A0D5F10"/>
    <w:rsid w:val="5A4F2D0C"/>
    <w:rsid w:val="5A5397FE"/>
    <w:rsid w:val="5A629D4A"/>
    <w:rsid w:val="5A668EC1"/>
    <w:rsid w:val="5ACE58FB"/>
    <w:rsid w:val="5B963548"/>
    <w:rsid w:val="5C25DDCC"/>
    <w:rsid w:val="5C975032"/>
    <w:rsid w:val="5CA37A25"/>
    <w:rsid w:val="5CDDB953"/>
    <w:rsid w:val="5D121FF8"/>
    <w:rsid w:val="5D850726"/>
    <w:rsid w:val="5E68E55A"/>
    <w:rsid w:val="5EAA77B2"/>
    <w:rsid w:val="5F20D787"/>
    <w:rsid w:val="5F2125B8"/>
    <w:rsid w:val="5F623809"/>
    <w:rsid w:val="5FC9D160"/>
    <w:rsid w:val="5FFEFCD5"/>
    <w:rsid w:val="603FCA68"/>
    <w:rsid w:val="60E4E33F"/>
    <w:rsid w:val="60EB940B"/>
    <w:rsid w:val="60F77FE0"/>
    <w:rsid w:val="61012F82"/>
    <w:rsid w:val="61691561"/>
    <w:rsid w:val="61A789C4"/>
    <w:rsid w:val="61C1C3F5"/>
    <w:rsid w:val="62046B30"/>
    <w:rsid w:val="620E1B83"/>
    <w:rsid w:val="621A3952"/>
    <w:rsid w:val="62587849"/>
    <w:rsid w:val="629528A1"/>
    <w:rsid w:val="6313D10A"/>
    <w:rsid w:val="6317B7F4"/>
    <w:rsid w:val="632C673C"/>
    <w:rsid w:val="63656399"/>
    <w:rsid w:val="63930324"/>
    <w:rsid w:val="63EA5636"/>
    <w:rsid w:val="642E08A4"/>
    <w:rsid w:val="6435A92C"/>
    <w:rsid w:val="6486197A"/>
    <w:rsid w:val="648FBC8B"/>
    <w:rsid w:val="64C4B660"/>
    <w:rsid w:val="64E65243"/>
    <w:rsid w:val="6507F2D3"/>
    <w:rsid w:val="654224F9"/>
    <w:rsid w:val="6558BF73"/>
    <w:rsid w:val="6587BC1C"/>
    <w:rsid w:val="65CAF103"/>
    <w:rsid w:val="65E41960"/>
    <w:rsid w:val="660E82E0"/>
    <w:rsid w:val="661868A4"/>
    <w:rsid w:val="66F3CF9E"/>
    <w:rsid w:val="674C5C2E"/>
    <w:rsid w:val="6766C164"/>
    <w:rsid w:val="677FE9C1"/>
    <w:rsid w:val="678418C8"/>
    <w:rsid w:val="67881E46"/>
    <w:rsid w:val="67EE01DC"/>
    <w:rsid w:val="685CDDEB"/>
    <w:rsid w:val="690291C5"/>
    <w:rsid w:val="6973213A"/>
    <w:rsid w:val="6997B749"/>
    <w:rsid w:val="69CEE290"/>
    <w:rsid w:val="6A01AF40"/>
    <w:rsid w:val="6A337019"/>
    <w:rsid w:val="6AFABD57"/>
    <w:rsid w:val="6AFD0ADD"/>
    <w:rsid w:val="6B14FADD"/>
    <w:rsid w:val="6B175E7E"/>
    <w:rsid w:val="6BE57FB4"/>
    <w:rsid w:val="6C0A09A1"/>
    <w:rsid w:val="6C2AEA9B"/>
    <w:rsid w:val="6CA1A469"/>
    <w:rsid w:val="6CC46D5A"/>
    <w:rsid w:val="6CED795D"/>
    <w:rsid w:val="6D16F4F1"/>
    <w:rsid w:val="6D5BCCF7"/>
    <w:rsid w:val="6DD4C60F"/>
    <w:rsid w:val="6E9EB4BB"/>
    <w:rsid w:val="6F1C8A2E"/>
    <w:rsid w:val="6F2C7165"/>
    <w:rsid w:val="6F709670"/>
    <w:rsid w:val="6F7CFB48"/>
    <w:rsid w:val="709A606B"/>
    <w:rsid w:val="70DAB938"/>
    <w:rsid w:val="70DD2199"/>
    <w:rsid w:val="70DDF599"/>
    <w:rsid w:val="70F653AD"/>
    <w:rsid w:val="712DC3D0"/>
    <w:rsid w:val="71531AA1"/>
    <w:rsid w:val="71D75A27"/>
    <w:rsid w:val="71E01B93"/>
    <w:rsid w:val="722CF8A1"/>
    <w:rsid w:val="723E81FE"/>
    <w:rsid w:val="72A83732"/>
    <w:rsid w:val="735A0EF7"/>
    <w:rsid w:val="737BEBF4"/>
    <w:rsid w:val="7392F32E"/>
    <w:rsid w:val="73961B1E"/>
    <w:rsid w:val="73CDA077"/>
    <w:rsid w:val="7415965B"/>
    <w:rsid w:val="742298B2"/>
    <w:rsid w:val="74440793"/>
    <w:rsid w:val="74626D22"/>
    <w:rsid w:val="75135EF0"/>
    <w:rsid w:val="75656A18"/>
    <w:rsid w:val="75951316"/>
    <w:rsid w:val="759AA39C"/>
    <w:rsid w:val="75AA40CC"/>
    <w:rsid w:val="76F7879C"/>
    <w:rsid w:val="7784D2B4"/>
    <w:rsid w:val="77866CAD"/>
    <w:rsid w:val="77A53ED4"/>
    <w:rsid w:val="77E48DFE"/>
    <w:rsid w:val="77E5A199"/>
    <w:rsid w:val="78AE8BB9"/>
    <w:rsid w:val="7920A315"/>
    <w:rsid w:val="7935DE45"/>
    <w:rsid w:val="79C311F9"/>
    <w:rsid w:val="79F52885"/>
    <w:rsid w:val="7A23B99E"/>
    <w:rsid w:val="7A969D7B"/>
    <w:rsid w:val="7AFCBA73"/>
    <w:rsid w:val="7B11F64A"/>
    <w:rsid w:val="7B64DFF7"/>
    <w:rsid w:val="7B7F5734"/>
    <w:rsid w:val="7B86B3A3"/>
    <w:rsid w:val="7BCE43C4"/>
    <w:rsid w:val="7C2F5228"/>
    <w:rsid w:val="7C40F3DA"/>
    <w:rsid w:val="7C41750E"/>
    <w:rsid w:val="7C9BD5B4"/>
    <w:rsid w:val="7CB7FF21"/>
    <w:rsid w:val="7CCA31FA"/>
    <w:rsid w:val="7CD19EC4"/>
    <w:rsid w:val="7CF17002"/>
    <w:rsid w:val="7DB7882F"/>
    <w:rsid w:val="7DBCFCEB"/>
    <w:rsid w:val="7E271E61"/>
    <w:rsid w:val="7E539A96"/>
    <w:rsid w:val="7E72ED62"/>
    <w:rsid w:val="7F03C600"/>
    <w:rsid w:val="7F3B8340"/>
    <w:rsid w:val="7F3BD0FD"/>
    <w:rsid w:val="7F3D5144"/>
    <w:rsid w:val="7F5C5706"/>
    <w:rsid w:val="7F5EC2CF"/>
    <w:rsid w:val="7F6A3C2A"/>
    <w:rsid w:val="7F757F63"/>
    <w:rsid w:val="7F83643A"/>
    <w:rsid w:val="7FE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B5DE57CBDB4688C42C6AF3CAD01B" ma:contentTypeVersion="3" ma:contentTypeDescription="Create a new document." ma:contentTypeScope="" ma:versionID="afef04bae2291c509c79e56c2fdef5a2">
  <xsd:schema xmlns:xsd="http://www.w3.org/2001/XMLSchema" xmlns:xs="http://www.w3.org/2001/XMLSchema" xmlns:p="http://schemas.microsoft.com/office/2006/metadata/properties" xmlns:ns2="91142cf0-7e99-4a97-b6a7-be192c6a7a06" targetNamespace="http://schemas.microsoft.com/office/2006/metadata/properties" ma:root="true" ma:fieldsID="c878eecd3678ff9f9fa65fc1e22ff44f" ns2:_="">
    <xsd:import namespace="91142cf0-7e99-4a97-b6a7-be192c6a7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42cf0-7e99-4a97-b6a7-be192c6a7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B7F65-B019-40AC-9D77-7230C7F04B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04DFD-F897-4AF4-9878-4FD0E7609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42cf0-7e99-4a97-b6a7-be192c6a7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FE3DC-6ADC-414F-8792-E59E105D5A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C:\Users\hossai\Desktop\02-requirement-spec.dot</Template>
  <TotalTime>1</TotalTime>
  <Pages>8</Pages>
  <Words>1205</Words>
  <Characters>6873</Characters>
  <Application>Microsoft Office Word</Application>
  <DocSecurity>0</DocSecurity>
  <Lines>57</Lines>
  <Paragraphs>16</Paragraphs>
  <ScaleCrop>false</ScaleCrop>
  <Company>&lt;Company Name&gt;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</dc:title>
  <dc:subject>&lt;Project Name&gt;</dc:subject>
  <dc:creator>hossai</dc:creator>
  <cp:keywords/>
  <dc:description/>
  <cp:lastModifiedBy>Donaldson, David</cp:lastModifiedBy>
  <cp:revision>5</cp:revision>
  <cp:lastPrinted>2023-10-15T02:43:00Z</cp:lastPrinted>
  <dcterms:created xsi:type="dcterms:W3CDTF">2023-10-15T02:43:00Z</dcterms:created>
  <dcterms:modified xsi:type="dcterms:W3CDTF">2023-10-15T18:32:00Z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0x0101007D2FB5DE57CBDB4688C42C6AF3CAD01B</vt:lpwstr>
  </property>
</Properties>
</file>